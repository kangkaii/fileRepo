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E83" w:rsidRDefault="00001E83" w:rsidP="004842EE">
      <w:pPr>
        <w:ind w:firstLine="0"/>
      </w:pPr>
      <w:r w:rsidRPr="00D46621">
        <w:rPr>
          <w:noProof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00F3BAC6" wp14:editId="2150DE3A">
                <wp:simplePos x="0" y="0"/>
                <wp:positionH relativeFrom="margin">
                  <wp:posOffset>3284220</wp:posOffset>
                </wp:positionH>
                <wp:positionV relativeFrom="paragraph">
                  <wp:posOffset>170700</wp:posOffset>
                </wp:positionV>
                <wp:extent cx="1752600" cy="685800"/>
                <wp:effectExtent l="0" t="0" r="19050" b="1905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E83" w:rsidRPr="007123F0" w:rsidRDefault="00001E83" w:rsidP="00001E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新增数据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3BAC6" id="矩形 214" o:spid="_x0000_s1026" style="position:absolute;margin-left:258.6pt;margin-top:13.45pt;width:138pt;height:54pt;z-index:2516490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" fillcolor="white [3212]" strokecolor="white [3212]" strokeweight="1pt">
                <v:textbox>
                  <w:txbxContent>
                    <w:p w:rsidR="00001E83" w:rsidRPr="007123F0" w:rsidRDefault="00001E83" w:rsidP="00001E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新增数据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1E83" w:rsidRDefault="00001E83" w:rsidP="004842EE">
      <w:pPr>
        <w:ind w:firstLine="0"/>
      </w:pPr>
      <w:r w:rsidRPr="00001E83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4FA140E" wp14:editId="38E05306">
                <wp:simplePos x="0" y="0"/>
                <wp:positionH relativeFrom="column">
                  <wp:posOffset>4519930</wp:posOffset>
                </wp:positionH>
                <wp:positionV relativeFrom="paragraph">
                  <wp:posOffset>1453515</wp:posOffset>
                </wp:positionV>
                <wp:extent cx="1752600" cy="685800"/>
                <wp:effectExtent l="0" t="0" r="19050" b="1905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685800"/>
                          <a:chOff x="-20782" y="34637"/>
                          <a:chExt cx="1752600" cy="685800"/>
                        </a:xfrm>
                      </wpg:grpSpPr>
                      <wps:wsp>
                        <wps:cNvPr id="195" name="矩形 195"/>
                        <wps:cNvSpPr/>
                        <wps:spPr>
                          <a:xfrm>
                            <a:off x="-20782" y="34637"/>
                            <a:ext cx="17526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1E83" w:rsidRPr="007123F0" w:rsidRDefault="005257D4" w:rsidP="00001E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产品角色</w:t>
                              </w:r>
                              <w:r w:rsidR="00001E83">
                                <w:rPr>
                                  <w:color w:val="000000" w:themeColor="text1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直接连接符 196"/>
                        <wps:cNvCnPr/>
                        <wps:spPr>
                          <a:xfrm flipV="1">
                            <a:off x="602672" y="152400"/>
                            <a:ext cx="817179" cy="26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/>
                        <wps:spPr>
                          <a:xfrm flipV="1">
                            <a:off x="602672" y="200891"/>
                            <a:ext cx="814508" cy="26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A140E" id="组合 194" o:spid="_x0000_s1027" style="position:absolute;margin-left:355.9pt;margin-top:114.45pt;width:138pt;height:54pt;z-index:251706368;mso-height-relative:margin" coordorigin="-207,346" coordsize="17526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">
                <v:rect id="矩形 195" o:spid="_x0000_s1028" style="position:absolute;left:-207;top:346;width:1752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" fillcolor="white [3212]" strokecolor="white [3212]" strokeweight="1pt">
                  <v:textbox>
                    <w:txbxContent>
                      <w:p w:rsidR="00001E83" w:rsidRPr="007123F0" w:rsidRDefault="005257D4" w:rsidP="00001E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产品角色</w:t>
                        </w:r>
                        <w:r w:rsidR="00001E83">
                          <w:rPr>
                            <w:color w:val="000000" w:themeColor="text1"/>
                          </w:rPr>
                          <w:t>表</w:t>
                        </w:r>
                      </w:p>
                    </w:txbxContent>
                  </v:textbox>
                </v:rect>
                <v:line id="直接连接符 196" o:spid="_x0000_s1029" style="position:absolute;flip:y;visibility:visible;mso-wrap-style:square" from="6026,1524" to="14198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" strokecolor="#1f4d78 [1604]" strokeweight="1pt"/>
                <v:line id="直接连接符 197" o:spid="_x0000_s1030" style="position:absolute;flip:y;visibility:visible;mso-wrap-style:square" from="6026,2008" to="14171,2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" strokecolor="#1f4d78 [1604]" strokeweight="1pt"/>
              </v:group>
            </w:pict>
          </mc:Fallback>
        </mc:AlternateContent>
      </w:r>
      <w:r w:rsidRPr="00001E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DDE36D" wp14:editId="2B6A82B3">
                <wp:simplePos x="0" y="0"/>
                <wp:positionH relativeFrom="margin">
                  <wp:posOffset>0</wp:posOffset>
                </wp:positionH>
                <wp:positionV relativeFrom="paragraph">
                  <wp:posOffset>445770</wp:posOffset>
                </wp:positionV>
                <wp:extent cx="1752600" cy="548640"/>
                <wp:effectExtent l="0" t="0" r="19050" b="2286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E83" w:rsidRPr="007123F0" w:rsidRDefault="00001E83" w:rsidP="00001E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进入产品角色</w:t>
                            </w:r>
                            <w:r>
                              <w:rPr>
                                <w:color w:val="000000" w:themeColor="text1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DE36D" id="矩形 199" o:spid="_x0000_s1031" style="position:absolute;margin-left:0;margin-top:35.1pt;width:138pt;height:43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" fillcolor="white [3212]" strokecolor="white [3212]" strokeweight="1pt">
                <v:textbox>
                  <w:txbxContent>
                    <w:p w:rsidR="00001E83" w:rsidRPr="007123F0" w:rsidRDefault="00001E83" w:rsidP="00001E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进入产品角色</w:t>
                      </w:r>
                      <w:r>
                        <w:rPr>
                          <w:color w:val="000000" w:themeColor="text1"/>
                        </w:rPr>
                        <w:t>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1E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24C60D" wp14:editId="0DCE9CF8">
                <wp:simplePos x="0" y="0"/>
                <wp:positionH relativeFrom="margin">
                  <wp:posOffset>352425</wp:posOffset>
                </wp:positionH>
                <wp:positionV relativeFrom="paragraph">
                  <wp:posOffset>1226820</wp:posOffset>
                </wp:positionV>
                <wp:extent cx="871855" cy="346710"/>
                <wp:effectExtent l="0" t="0" r="23495" b="1524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E83" w:rsidRDefault="00001E83" w:rsidP="00001E83">
                            <w:pPr>
                              <w:ind w:firstLineChars="150" w:firstLine="353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4C60D" id="矩形 200" o:spid="_x0000_s1032" style="position:absolute;margin-left:27.75pt;margin-top:96.6pt;width:68.65pt;height:27.3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" fillcolor="#5b9bd5 [3204]" strokecolor="#1f4d78 [1604]" strokeweight="1pt">
                <v:textbox>
                  <w:txbxContent>
                    <w:p w:rsidR="00001E83" w:rsidRDefault="00001E83" w:rsidP="00001E83">
                      <w:pPr>
                        <w:ind w:firstLineChars="150" w:firstLine="353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1E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688B11" wp14:editId="27ABF520">
                <wp:simplePos x="0" y="0"/>
                <wp:positionH relativeFrom="column">
                  <wp:posOffset>2131060</wp:posOffset>
                </wp:positionH>
                <wp:positionV relativeFrom="paragraph">
                  <wp:posOffset>-635</wp:posOffset>
                </wp:positionV>
                <wp:extent cx="1151467" cy="770466"/>
                <wp:effectExtent l="0" t="0" r="10795" b="1079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77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E83" w:rsidRDefault="00001E83" w:rsidP="00001E83">
                            <w:pPr>
                              <w:ind w:left="235" w:hangingChars="100" w:hanging="235"/>
                            </w:pPr>
                            <w:r>
                              <w:rPr>
                                <w:rFonts w:hint="eastAsia"/>
                              </w:rPr>
                              <w:t>复制角色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88B11" id="椭圆 201" o:spid="_x0000_s1033" style="position:absolute;margin-left:167.8pt;margin-top:-.05pt;width:90.65pt;height:6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" fillcolor="#5b9bd5 [3204]" strokecolor="#1f4d78 [1604]" strokeweight="1pt">
                <v:textbox>
                  <w:txbxContent>
                    <w:p w:rsidR="00001E83" w:rsidRDefault="00001E83" w:rsidP="00001E83">
                      <w:pPr>
                        <w:ind w:left="235" w:hangingChars="100" w:hanging="235"/>
                      </w:pPr>
                      <w:r>
                        <w:rPr>
                          <w:rFonts w:hint="eastAsia"/>
                        </w:rPr>
                        <w:t>复制角色</w:t>
                      </w:r>
                    </w:p>
                  </w:txbxContent>
                </v:textbox>
              </v:oval>
            </w:pict>
          </mc:Fallback>
        </mc:AlternateContent>
      </w:r>
      <w:r w:rsidRPr="00001E83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AE7A053" wp14:editId="72FE3F81">
                <wp:simplePos x="0" y="0"/>
                <wp:positionH relativeFrom="column">
                  <wp:posOffset>4533265</wp:posOffset>
                </wp:positionH>
                <wp:positionV relativeFrom="paragraph">
                  <wp:posOffset>462915</wp:posOffset>
                </wp:positionV>
                <wp:extent cx="1752600" cy="685800"/>
                <wp:effectExtent l="0" t="0" r="19050" b="1905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685800"/>
                          <a:chOff x="0" y="0"/>
                          <a:chExt cx="1752600" cy="685800"/>
                        </a:xfrm>
                      </wpg:grpSpPr>
                      <wps:wsp>
                        <wps:cNvPr id="206" name="矩形 206"/>
                        <wps:cNvSpPr/>
                        <wps:spPr>
                          <a:xfrm>
                            <a:off x="0" y="0"/>
                            <a:ext cx="17526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1E83" w:rsidRPr="007123F0" w:rsidRDefault="00001E83" w:rsidP="00001E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数据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字典表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直接连接符 207"/>
                        <wps:cNvCnPr/>
                        <wps:spPr>
                          <a:xfrm flipV="1">
                            <a:off x="602672" y="152400"/>
                            <a:ext cx="817179" cy="26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连接符 208"/>
                        <wps:cNvCnPr/>
                        <wps:spPr>
                          <a:xfrm flipV="1">
                            <a:off x="602672" y="200891"/>
                            <a:ext cx="814508" cy="26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7A053" id="组合 205" o:spid="_x0000_s1034" style="position:absolute;margin-left:356.95pt;margin-top:36.45pt;width:138pt;height:54pt;z-index:251714560" coordsize="17526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">
                <v:rect id="矩形 206" o:spid="_x0000_s1035" style="position:absolute;width:1752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" fillcolor="white [3212]" strokecolor="white [3212]" strokeweight="1pt">
                  <v:textbox>
                    <w:txbxContent>
                      <w:p w:rsidR="00001E83" w:rsidRPr="007123F0" w:rsidRDefault="00001E83" w:rsidP="00001E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数据</w:t>
                        </w:r>
                        <w:r>
                          <w:rPr>
                            <w:color w:val="000000" w:themeColor="text1"/>
                          </w:rPr>
                          <w:t>字典表</w:t>
                        </w:r>
                      </w:p>
                    </w:txbxContent>
                  </v:textbox>
                </v:rect>
                <v:line id="直接连接符 207" o:spid="_x0000_s1036" style="position:absolute;flip:y;visibility:visible;mso-wrap-style:square" from="6026,1524" to="14198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" strokecolor="#1f4d78 [1604]" strokeweight="1pt"/>
                <v:line id="直接连接符 208" o:spid="_x0000_s1037" style="position:absolute;flip:y;visibility:visible;mso-wrap-style:square" from="6026,2008" to="14171,2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" strokecolor="#1f4d78 [1604]" strokeweight="1pt"/>
              </v:group>
            </w:pict>
          </mc:Fallback>
        </mc:AlternateContent>
      </w:r>
      <w:r w:rsidRPr="00001E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73047" wp14:editId="4063C35F">
                <wp:simplePos x="0" y="0"/>
                <wp:positionH relativeFrom="column">
                  <wp:posOffset>3280410</wp:posOffset>
                </wp:positionH>
                <wp:positionV relativeFrom="paragraph">
                  <wp:posOffset>338455</wp:posOffset>
                </wp:positionV>
                <wp:extent cx="2209800" cy="235528"/>
                <wp:effectExtent l="0" t="0" r="95250" b="50800"/>
                <wp:wrapNone/>
                <wp:docPr id="209" name="曲线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235528"/>
                        </a:xfrm>
                        <a:prstGeom prst="curvedConnector3">
                          <a:avLst>
                            <a:gd name="adj1" fmla="val 103059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3A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09" o:spid="_x0000_s1026" type="#_x0000_t38" style="position:absolute;left:0;text-align:left;margin-left:258.3pt;margin-top:26.65pt;width:174pt;height:18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" adj="22261" strokecolor="#1f4d78 [1604]" strokeweight="1pt">
                <v:stroke endarrow="block"/>
              </v:shape>
            </w:pict>
          </mc:Fallback>
        </mc:AlternateContent>
      </w:r>
    </w:p>
    <w:p w:rsidR="00001E83" w:rsidRDefault="005257D4" w:rsidP="004842EE">
      <w:pPr>
        <w:ind w:firstLine="0"/>
      </w:pPr>
      <w:r w:rsidRPr="00001E8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2CBD67" wp14:editId="016B01D9">
                <wp:simplePos x="0" y="0"/>
                <wp:positionH relativeFrom="column">
                  <wp:posOffset>3325091</wp:posOffset>
                </wp:positionH>
                <wp:positionV relativeFrom="paragraph">
                  <wp:posOffset>105178</wp:posOffset>
                </wp:positionV>
                <wp:extent cx="2216727" cy="1239981"/>
                <wp:effectExtent l="0" t="0" r="31750" b="74930"/>
                <wp:wrapNone/>
                <wp:docPr id="216" name="曲线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27" cy="1239981"/>
                        </a:xfrm>
                        <a:prstGeom prst="curvedConnector3">
                          <a:avLst>
                            <a:gd name="adj1" fmla="val 85845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4D1D" id="曲线连接符 216" o:spid="_x0000_s1026" type="#_x0000_t38" style="position:absolute;left:0;text-align:left;margin-left:261.8pt;margin-top:8.3pt;width:174.55pt;height:97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" adj="18543" strokecolor="#1f4d78 [1604]" strokeweight="1pt">
                <v:stroke endarrow="block"/>
              </v:shape>
            </w:pict>
          </mc:Fallback>
        </mc:AlternateContent>
      </w:r>
    </w:p>
    <w:p w:rsidR="00001E83" w:rsidRDefault="00001E83" w:rsidP="004842EE">
      <w:pPr>
        <w:ind w:firstLine="0"/>
      </w:pPr>
      <w:r w:rsidRPr="00001E8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651272" wp14:editId="69816FA9">
                <wp:simplePos x="0" y="0"/>
                <wp:positionH relativeFrom="column">
                  <wp:posOffset>831273</wp:posOffset>
                </wp:positionH>
                <wp:positionV relativeFrom="paragraph">
                  <wp:posOffset>64885</wp:posOffset>
                </wp:positionV>
                <wp:extent cx="1323224" cy="671946"/>
                <wp:effectExtent l="0" t="38100" r="48895" b="3302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224" cy="6719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E8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3" o:spid="_x0000_s1026" type="#_x0000_t32" style="position:absolute;left:0;text-align:left;margin-left:65.45pt;margin-top:5.1pt;width:104.2pt;height:52.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" strokecolor="#1f4d78 [1604]" strokeweight="1pt">
                <v:stroke endarrow="block"/>
              </v:shape>
            </w:pict>
          </mc:Fallback>
        </mc:AlternateContent>
      </w:r>
    </w:p>
    <w:p w:rsidR="00001E83" w:rsidRDefault="00001E83" w:rsidP="004842EE">
      <w:pPr>
        <w:ind w:firstLine="0"/>
      </w:pPr>
    </w:p>
    <w:p w:rsidR="00001E83" w:rsidRDefault="005257D4" w:rsidP="004842EE">
      <w:pPr>
        <w:ind w:firstLine="0"/>
      </w:pPr>
      <w:r w:rsidRPr="00001E83">
        <w:rPr>
          <w:noProof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2247CEB7" wp14:editId="37D20FCF">
                <wp:simplePos x="0" y="0"/>
                <wp:positionH relativeFrom="margin">
                  <wp:posOffset>3819583</wp:posOffset>
                </wp:positionH>
                <wp:positionV relativeFrom="paragraph">
                  <wp:posOffset>126423</wp:posOffset>
                </wp:positionV>
                <wp:extent cx="1752600" cy="685800"/>
                <wp:effectExtent l="0" t="0" r="19050" b="1905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E83" w:rsidRPr="007123F0" w:rsidRDefault="00001E83" w:rsidP="00001E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更新数据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CEB7" id="矩形 198" o:spid="_x0000_s1038" style="position:absolute;margin-left:300.75pt;margin-top:9.95pt;width:138pt;height:54pt;z-index:2516479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" fillcolor="white [3212]" strokecolor="white [3212]" strokeweight="1pt">
                <v:textbox>
                  <w:txbxContent>
                    <w:p w:rsidR="00001E83" w:rsidRPr="007123F0" w:rsidRDefault="00001E83" w:rsidP="00001E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更新数据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1E83" w:rsidRDefault="00001E83" w:rsidP="004842EE">
      <w:pPr>
        <w:ind w:firstLine="0"/>
      </w:pPr>
    </w:p>
    <w:p w:rsidR="00001E83" w:rsidRDefault="005257D4" w:rsidP="004842EE">
      <w:pPr>
        <w:ind w:firstLine="0"/>
      </w:pPr>
      <w:r w:rsidRPr="00001E8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9814C8" wp14:editId="25622286">
                <wp:simplePos x="0" y="0"/>
                <wp:positionH relativeFrom="column">
                  <wp:posOffset>4301836</wp:posOffset>
                </wp:positionH>
                <wp:positionV relativeFrom="paragraph">
                  <wp:posOffset>26034</wp:posOffset>
                </wp:positionV>
                <wp:extent cx="1205346" cy="145935"/>
                <wp:effectExtent l="0" t="0" r="71120" b="102235"/>
                <wp:wrapNone/>
                <wp:docPr id="215" name="曲线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6" cy="145935"/>
                        </a:xfrm>
                        <a:prstGeom prst="curvedConnector3">
                          <a:avLst>
                            <a:gd name="adj1" fmla="val 23708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62CC" id="曲线连接符 215" o:spid="_x0000_s1026" type="#_x0000_t38" style="position:absolute;left:0;text-align:left;margin-left:338.75pt;margin-top:2.05pt;width:94.9pt;height:1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" adj="5121" strokecolor="#1f4d78 [1604]" strokeweight="1pt">
                <v:stroke endarrow="block"/>
              </v:shape>
            </w:pict>
          </mc:Fallback>
        </mc:AlternateContent>
      </w:r>
      <w:r w:rsidR="00001E83" w:rsidRPr="00001E83"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40D33304" wp14:editId="0158ED1C">
                <wp:simplePos x="0" y="0"/>
                <wp:positionH relativeFrom="margin">
                  <wp:posOffset>2011564</wp:posOffset>
                </wp:positionH>
                <wp:positionV relativeFrom="paragraph">
                  <wp:posOffset>4330</wp:posOffset>
                </wp:positionV>
                <wp:extent cx="1918392" cy="339437"/>
                <wp:effectExtent l="0" t="0" r="24765" b="2286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92" cy="339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E83" w:rsidRPr="007123F0" w:rsidRDefault="00001E83" w:rsidP="00001E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进入具体角色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3304" id="矩形 212" o:spid="_x0000_s1039" style="position:absolute;margin-left:158.4pt;margin-top:.35pt;width:151.05pt;height:26.75pt;z-index:251650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" fillcolor="white [3212]" strokecolor="white [3212]" strokeweight="1pt">
                <v:textbox>
                  <w:txbxContent>
                    <w:p w:rsidR="00001E83" w:rsidRPr="007123F0" w:rsidRDefault="00001E83" w:rsidP="00001E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进入具体角色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1E83" w:rsidRPr="00001E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8CF7AE" wp14:editId="7A06A400">
                <wp:simplePos x="0" y="0"/>
                <wp:positionH relativeFrom="column">
                  <wp:posOffset>3483841</wp:posOffset>
                </wp:positionH>
                <wp:positionV relativeFrom="paragraph">
                  <wp:posOffset>5311</wp:posOffset>
                </wp:positionV>
                <wp:extent cx="1364672" cy="893214"/>
                <wp:effectExtent l="0" t="0" r="26035" b="21590"/>
                <wp:wrapNone/>
                <wp:docPr id="211" name="椭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2" cy="8932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E83" w:rsidRDefault="00001E83" w:rsidP="00001E83">
                            <w:pPr>
                              <w:ind w:left="235" w:hangingChars="100" w:hanging="235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t>、添加角色属性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CF7AE" id="椭圆 211" o:spid="_x0000_s1040" style="position:absolute;margin-left:274.3pt;margin-top:.4pt;width:107.45pt;height:70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" fillcolor="#5b9bd5 [3204]" strokecolor="#1f4d78 [1604]" strokeweight="1pt">
                <v:textbox>
                  <w:txbxContent>
                    <w:p w:rsidR="00001E83" w:rsidRDefault="00001E83" w:rsidP="00001E83">
                      <w:pPr>
                        <w:ind w:left="235" w:hangingChars="100" w:hanging="235"/>
                      </w:pPr>
                      <w:r>
                        <w:rPr>
                          <w:rFonts w:hint="eastAsia"/>
                        </w:rPr>
                        <w:t>更新</w:t>
                      </w:r>
                      <w:r>
                        <w:t>、添加角色属性</w:t>
                      </w:r>
                    </w:p>
                  </w:txbxContent>
                </v:textbox>
              </v:oval>
            </w:pict>
          </mc:Fallback>
        </mc:AlternateContent>
      </w:r>
      <w:r w:rsidR="00001E83" w:rsidRPr="00001E8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CE9ED7" wp14:editId="70B08E45">
                <wp:simplePos x="0" y="0"/>
                <wp:positionH relativeFrom="column">
                  <wp:posOffset>782782</wp:posOffset>
                </wp:positionH>
                <wp:positionV relativeFrom="paragraph">
                  <wp:posOffset>206606</wp:posOffset>
                </wp:positionV>
                <wp:extent cx="893618" cy="277091"/>
                <wp:effectExtent l="0" t="0" r="78105" b="6604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618" cy="27709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51C8" id="直接箭头连接符 204" o:spid="_x0000_s1026" type="#_x0000_t32" style="position:absolute;left:0;text-align:left;margin-left:61.65pt;margin-top:16.25pt;width:70.35pt;height:2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" strokecolor="#1f4d78 [1604]" strokeweight="1pt">
                <v:stroke endarrow="block"/>
              </v:shape>
            </w:pict>
          </mc:Fallback>
        </mc:AlternateContent>
      </w:r>
      <w:r w:rsidR="00001E83" w:rsidRPr="00001E8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4EEA1F" wp14:editId="2E78873F">
                <wp:simplePos x="0" y="0"/>
                <wp:positionH relativeFrom="column">
                  <wp:posOffset>1682865</wp:posOffset>
                </wp:positionH>
                <wp:positionV relativeFrom="paragraph">
                  <wp:posOffset>209002</wp:posOffset>
                </wp:positionV>
                <wp:extent cx="1156854" cy="644236"/>
                <wp:effectExtent l="0" t="0" r="24765" b="2286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4" cy="6442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E83" w:rsidRDefault="00001E83" w:rsidP="00001E83">
                            <w:pPr>
                              <w:ind w:left="235" w:hangingChars="100" w:hanging="235"/>
                            </w:pPr>
                            <w:r>
                              <w:rPr>
                                <w:rFonts w:hint="eastAsia"/>
                              </w:rPr>
                              <w:t>更新角色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EEA1F" id="椭圆 202" o:spid="_x0000_s1041" style="position:absolute;margin-left:132.5pt;margin-top:16.45pt;width:91.1pt;height:5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" fillcolor="#5b9bd5 [3204]" strokecolor="#1f4d78 [1604]" strokeweight="1pt">
                <v:textbox>
                  <w:txbxContent>
                    <w:p w:rsidR="00001E83" w:rsidRDefault="00001E83" w:rsidP="00001E83">
                      <w:pPr>
                        <w:ind w:left="235" w:hangingChars="100" w:hanging="235"/>
                      </w:pPr>
                      <w:r>
                        <w:rPr>
                          <w:rFonts w:hint="eastAsia"/>
                        </w:rPr>
                        <w:t>更新角色</w:t>
                      </w:r>
                    </w:p>
                  </w:txbxContent>
                </v:textbox>
              </v:oval>
            </w:pict>
          </mc:Fallback>
        </mc:AlternateContent>
      </w: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  <w:r w:rsidRPr="00001E8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A61B80" wp14:editId="0079F311">
                <wp:simplePos x="0" y="0"/>
                <wp:positionH relativeFrom="column">
                  <wp:posOffset>2840183</wp:posOffset>
                </wp:positionH>
                <wp:positionV relativeFrom="paragraph">
                  <wp:posOffset>44104</wp:posOffset>
                </wp:positionV>
                <wp:extent cx="630382" cy="45719"/>
                <wp:effectExtent l="0" t="76200" r="0" b="50165"/>
                <wp:wrapNone/>
                <wp:docPr id="210" name="曲线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382" cy="45719"/>
                        </a:xfrm>
                        <a:prstGeom prst="curvedConnector3">
                          <a:avLst>
                            <a:gd name="adj1" fmla="val 66787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8AB3" id="曲线连接符 210" o:spid="_x0000_s1026" type="#_x0000_t38" style="position:absolute;left:0;text-align:left;margin-left:223.65pt;margin-top:3.45pt;width:49.6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" adj="14426" strokecolor="#1f4d78 [1604]" strokeweight="1pt">
                <v:stroke endarrow="block"/>
              </v:shape>
            </w:pict>
          </mc:Fallback>
        </mc:AlternateContent>
      </w: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</w:p>
    <w:p w:rsidR="00001E83" w:rsidRDefault="00001E83" w:rsidP="004842EE">
      <w:pPr>
        <w:ind w:firstLine="0"/>
      </w:pPr>
    </w:p>
    <w:p w:rsidR="004842EE" w:rsidRDefault="00D46621" w:rsidP="004842EE">
      <w:pPr>
        <w:ind w:firstLine="0"/>
      </w:pPr>
      <w:r w:rsidRPr="00D4662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B878BA" wp14:editId="14FC53F6">
                <wp:simplePos x="0" y="0"/>
                <wp:positionH relativeFrom="margin">
                  <wp:posOffset>487045</wp:posOffset>
                </wp:positionH>
                <wp:positionV relativeFrom="paragraph">
                  <wp:posOffset>1227455</wp:posOffset>
                </wp:positionV>
                <wp:extent cx="871855" cy="346710"/>
                <wp:effectExtent l="0" t="0" r="23495" b="15240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621" w:rsidRDefault="00D46621" w:rsidP="00D46621">
                            <w:pPr>
                              <w:ind w:firstLineChars="150" w:firstLine="353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878BA" id="矩形 176" o:spid="_x0000_s1042" style="position:absolute;margin-left:38.35pt;margin-top:96.65pt;width:68.65pt;height:27.3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" fillcolor="#5b9bd5 [3204]" strokecolor="#1f4d78 [1604]" strokeweight="1pt">
                <v:textbox>
                  <w:txbxContent>
                    <w:p w:rsidR="00D46621" w:rsidRDefault="00D46621" w:rsidP="00D46621">
                      <w:pPr>
                        <w:ind w:firstLineChars="150" w:firstLine="353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66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2DB66C" wp14:editId="07BC0D9A">
                <wp:simplePos x="0" y="0"/>
                <wp:positionH relativeFrom="column">
                  <wp:posOffset>2265680</wp:posOffset>
                </wp:positionH>
                <wp:positionV relativeFrom="paragraph">
                  <wp:posOffset>0</wp:posOffset>
                </wp:positionV>
                <wp:extent cx="1151467" cy="770466"/>
                <wp:effectExtent l="0" t="0" r="10795" b="10795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77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621" w:rsidRDefault="00D46621" w:rsidP="00B235B3">
                            <w:pPr>
                              <w:ind w:left="235" w:hangingChars="100" w:hanging="235"/>
                            </w:pPr>
                            <w:r>
                              <w:rPr>
                                <w:rFonts w:hint="eastAsia"/>
                              </w:rPr>
                              <w:t>复制</w:t>
                            </w:r>
                            <w:r>
                              <w:t>保单</w:t>
                            </w:r>
                            <w:r>
                              <w:rPr>
                                <w:rFonts w:hint="eastAsia"/>
                              </w:rPr>
                              <w:t>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DB66C" id="椭圆 177" o:spid="_x0000_s1043" style="position:absolute;margin-left:178.4pt;margin-top:0;width:90.65pt;height:6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" fillcolor="#5b9bd5 [3204]" strokecolor="#1f4d78 [1604]" strokeweight="1pt">
                <v:textbox>
                  <w:txbxContent>
                    <w:p w:rsidR="00D46621" w:rsidRDefault="00D46621" w:rsidP="00B235B3">
                      <w:pPr>
                        <w:ind w:left="235" w:hangingChars="100" w:hanging="235"/>
                      </w:pPr>
                      <w:r>
                        <w:rPr>
                          <w:rFonts w:hint="eastAsia"/>
                        </w:rPr>
                        <w:t>复制</w:t>
                      </w:r>
                      <w:r>
                        <w:t>保单</w:t>
                      </w:r>
                      <w:r>
                        <w:rPr>
                          <w:rFonts w:hint="eastAsia"/>
                        </w:rPr>
                        <w:t>模板</w:t>
                      </w:r>
                    </w:p>
                  </w:txbxContent>
                </v:textbox>
              </v:oval>
            </w:pict>
          </mc:Fallback>
        </mc:AlternateContent>
      </w:r>
      <w:r w:rsidRPr="00D4662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62818B" wp14:editId="62109EF7">
                <wp:simplePos x="0" y="0"/>
                <wp:positionH relativeFrom="column">
                  <wp:posOffset>919480</wp:posOffset>
                </wp:positionH>
                <wp:positionV relativeFrom="paragraph">
                  <wp:posOffset>1574800</wp:posOffset>
                </wp:positionV>
                <wp:extent cx="1371600" cy="321733"/>
                <wp:effectExtent l="0" t="0" r="76200" b="7874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217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1531" id="直接箭头连接符 180" o:spid="_x0000_s1026" type="#_x0000_t32" style="position:absolute;left:0;text-align:left;margin-left:72.4pt;margin-top:124pt;width:108pt;height:2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" strokecolor="#1f4d78 [1604]" strokeweight="1pt">
                <v:stroke endarrow="block"/>
              </v:shape>
            </w:pict>
          </mc:Fallback>
        </mc:AlternateContent>
      </w:r>
    </w:p>
    <w:p w:rsidR="00D46621" w:rsidRDefault="00FD3CDC" w:rsidP="004842EE">
      <w:pPr>
        <w:ind w:firstLine="0"/>
      </w:pPr>
      <w:r w:rsidRPr="00D4662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930F46" wp14:editId="2CBDBF7B">
                <wp:simplePos x="0" y="0"/>
                <wp:positionH relativeFrom="column">
                  <wp:posOffset>3387435</wp:posOffset>
                </wp:positionH>
                <wp:positionV relativeFrom="paragraph">
                  <wp:posOffset>125326</wp:posOffset>
                </wp:positionV>
                <wp:extent cx="2237509" cy="1163782"/>
                <wp:effectExtent l="0" t="0" r="48895" b="74930"/>
                <wp:wrapNone/>
                <wp:docPr id="193" name="曲线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509" cy="1163782"/>
                        </a:xfrm>
                        <a:prstGeom prst="curvedConnector3">
                          <a:avLst>
                            <a:gd name="adj1" fmla="val 83140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5243" id="曲线连接符 193" o:spid="_x0000_s1026" type="#_x0000_t38" style="position:absolute;left:0;text-align:left;margin-left:266.75pt;margin-top:9.85pt;width:176.2pt;height:91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" adj="17958" strokecolor="#1f4d78 [1604]" strokeweight="1pt">
                <v:stroke endarrow="block"/>
              </v:shape>
            </w:pict>
          </mc:Fallback>
        </mc:AlternateContent>
      </w:r>
      <w:r w:rsidR="00B235B3" w:rsidRPr="00D466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CF4B35" wp14:editId="7585248A">
                <wp:simplePos x="0" y="0"/>
                <wp:positionH relativeFrom="margin">
                  <wp:posOffset>3208020</wp:posOffset>
                </wp:positionH>
                <wp:positionV relativeFrom="paragraph">
                  <wp:posOffset>35560</wp:posOffset>
                </wp:positionV>
                <wp:extent cx="1752600" cy="685800"/>
                <wp:effectExtent l="0" t="0" r="19050" b="19050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621" w:rsidRPr="007123F0" w:rsidRDefault="00D46621" w:rsidP="00D466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新增数据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F4B35" id="矩形 174" o:spid="_x0000_s1044" style="position:absolute;margin-left:252.6pt;margin-top:2.8pt;width:138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" fillcolor="white [3212]" strokecolor="white [3212]" strokeweight="1pt">
                <v:textbox>
                  <w:txbxContent>
                    <w:p w:rsidR="00D46621" w:rsidRPr="007123F0" w:rsidRDefault="00D46621" w:rsidP="00D466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新增数据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35B3" w:rsidRPr="00D466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D7BEBE" wp14:editId="62BD3532">
                <wp:simplePos x="0" y="0"/>
                <wp:positionH relativeFrom="column">
                  <wp:posOffset>3415145</wp:posOffset>
                </wp:positionH>
                <wp:positionV relativeFrom="paragraph">
                  <wp:posOffset>111472</wp:posOffset>
                </wp:positionV>
                <wp:extent cx="2209800" cy="235528"/>
                <wp:effectExtent l="0" t="0" r="95250" b="50800"/>
                <wp:wrapNone/>
                <wp:docPr id="183" name="曲线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235528"/>
                        </a:xfrm>
                        <a:prstGeom prst="curvedConnector3">
                          <a:avLst>
                            <a:gd name="adj1" fmla="val 103059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9C78" id="曲线连接符 183" o:spid="_x0000_s1026" type="#_x0000_t38" style="position:absolute;left:0;text-align:left;margin-left:268.9pt;margin-top:8.8pt;width:174pt;height:1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" adj="22261" strokecolor="#1f4d78 [1604]" strokeweight="1pt">
                <v:stroke endarrow="block"/>
              </v:shape>
            </w:pict>
          </mc:Fallback>
        </mc:AlternateContent>
      </w:r>
      <w:r w:rsidR="00B235B3" w:rsidRPr="00D466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AEA585" wp14:editId="3A109770">
                <wp:simplePos x="0" y="0"/>
                <wp:positionH relativeFrom="margin">
                  <wp:posOffset>134815</wp:posOffset>
                </wp:positionH>
                <wp:positionV relativeFrom="paragraph">
                  <wp:posOffset>219027</wp:posOffset>
                </wp:positionV>
                <wp:extent cx="1752600" cy="548640"/>
                <wp:effectExtent l="0" t="0" r="19050" b="22860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621" w:rsidRPr="007123F0" w:rsidRDefault="00D46621" w:rsidP="00D466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进入</w:t>
                            </w:r>
                            <w:r>
                              <w:rPr>
                                <w:color w:val="000000" w:themeColor="text1"/>
                              </w:rPr>
                              <w:t>保单模板库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EA585" id="矩形 175" o:spid="_x0000_s1045" style="position:absolute;margin-left:10.6pt;margin-top:17.25pt;width:138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" fillcolor="white [3212]" strokecolor="white [3212]" strokeweight="1pt">
                <v:textbox>
                  <w:txbxContent>
                    <w:p w:rsidR="00D46621" w:rsidRPr="007123F0" w:rsidRDefault="00D46621" w:rsidP="00D466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进入</w:t>
                      </w:r>
                      <w:r>
                        <w:rPr>
                          <w:color w:val="000000" w:themeColor="text1"/>
                        </w:rPr>
                        <w:t>保单模板库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6621" w:rsidRDefault="00B235B3" w:rsidP="004842EE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8E7F67" wp14:editId="5ABA527B">
                <wp:simplePos x="0" y="0"/>
                <wp:positionH relativeFrom="column">
                  <wp:posOffset>4668463</wp:posOffset>
                </wp:positionH>
                <wp:positionV relativeFrom="paragraph">
                  <wp:posOffset>8024</wp:posOffset>
                </wp:positionV>
                <wp:extent cx="1752600" cy="685800"/>
                <wp:effectExtent l="0" t="0" r="19050" b="1905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685800"/>
                          <a:chOff x="0" y="0"/>
                          <a:chExt cx="1752600" cy="685800"/>
                        </a:xfrm>
                      </wpg:grpSpPr>
                      <wps:wsp>
                        <wps:cNvPr id="186" name="矩形 186"/>
                        <wps:cNvSpPr/>
                        <wps:spPr>
                          <a:xfrm>
                            <a:off x="0" y="0"/>
                            <a:ext cx="17526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5B3" w:rsidRPr="007123F0" w:rsidRDefault="00B235B3" w:rsidP="00B235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数据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字典表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直接连接符 181"/>
                        <wps:cNvCnPr/>
                        <wps:spPr>
                          <a:xfrm flipV="1">
                            <a:off x="602672" y="152400"/>
                            <a:ext cx="817179" cy="26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连接符 182"/>
                        <wps:cNvCnPr/>
                        <wps:spPr>
                          <a:xfrm flipV="1">
                            <a:off x="602672" y="200891"/>
                            <a:ext cx="814508" cy="26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E7F67" id="组合 187" o:spid="_x0000_s1046" style="position:absolute;margin-left:367.6pt;margin-top:.65pt;width:138pt;height:54pt;z-index:251700224" coordsize="17526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">
                <v:rect id="矩形 186" o:spid="_x0000_s1047" style="position:absolute;width:1752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" fillcolor="white [3212]" strokecolor="white [3212]" strokeweight="1pt">
                  <v:textbox>
                    <w:txbxContent>
                      <w:p w:rsidR="00B235B3" w:rsidRPr="007123F0" w:rsidRDefault="00B235B3" w:rsidP="00B235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数据</w:t>
                        </w:r>
                        <w:r>
                          <w:rPr>
                            <w:color w:val="000000" w:themeColor="text1"/>
                          </w:rPr>
                          <w:t>字典表</w:t>
                        </w:r>
                      </w:p>
                    </w:txbxContent>
                  </v:textbox>
                </v:rect>
                <v:line id="直接连接符 181" o:spid="_x0000_s1048" style="position:absolute;flip:y;visibility:visible;mso-wrap-style:square" from="6026,1524" to="14198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" strokecolor="#1f4d78 [1604]" strokeweight="1pt"/>
                <v:line id="直接连接符 182" o:spid="_x0000_s1049" style="position:absolute;flip:y;visibility:visible;mso-wrap-style:square" from="6026,2008" to="14171,2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" strokecolor="#1f4d78 [1604]" strokeweight="1pt"/>
              </v:group>
            </w:pict>
          </mc:Fallback>
        </mc:AlternateContent>
      </w:r>
      <w:r w:rsidR="00D46621" w:rsidRPr="00D466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FB1E23" wp14:editId="14BFFC4F">
                <wp:simplePos x="0" y="0"/>
                <wp:positionH relativeFrom="column">
                  <wp:posOffset>902677</wp:posOffset>
                </wp:positionH>
                <wp:positionV relativeFrom="paragraph">
                  <wp:posOffset>24716</wp:posOffset>
                </wp:positionV>
                <wp:extent cx="1385668" cy="744416"/>
                <wp:effectExtent l="0" t="38100" r="62230" b="36830"/>
                <wp:wrapNone/>
                <wp:docPr id="179" name="直接箭头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668" cy="7444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9A3E" id="直接箭头连接符 179" o:spid="_x0000_s1026" type="#_x0000_t32" style="position:absolute;left:0;text-align:left;margin-left:71.1pt;margin-top:1.95pt;width:109.1pt;height:58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" strokecolor="#1f4d78 [1604]" strokeweight="1pt">
                <v:stroke endarrow="block"/>
              </v:shape>
            </w:pict>
          </mc:Fallback>
        </mc:AlternateContent>
      </w:r>
    </w:p>
    <w:p w:rsidR="00D46621" w:rsidRDefault="00D46621" w:rsidP="004842EE">
      <w:pPr>
        <w:ind w:firstLine="0"/>
      </w:pPr>
    </w:p>
    <w:p w:rsidR="00D46621" w:rsidRDefault="00D46621" w:rsidP="004842EE">
      <w:pPr>
        <w:ind w:firstLine="0"/>
      </w:pPr>
    </w:p>
    <w:p w:rsidR="00D46621" w:rsidRDefault="00D46621" w:rsidP="004842EE">
      <w:pPr>
        <w:ind w:firstLine="0"/>
      </w:pPr>
    </w:p>
    <w:p w:rsidR="00D46621" w:rsidRDefault="00B235B3" w:rsidP="004842EE">
      <w:pPr>
        <w:ind w:firstLine="0"/>
      </w:pPr>
      <w:r w:rsidRPr="00D466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F7A1A0" wp14:editId="1A0059F5">
                <wp:simplePos x="0" y="0"/>
                <wp:positionH relativeFrom="column">
                  <wp:posOffset>3491345</wp:posOffset>
                </wp:positionH>
                <wp:positionV relativeFrom="paragraph">
                  <wp:posOffset>170699</wp:posOffset>
                </wp:positionV>
                <wp:extent cx="2140528" cy="456680"/>
                <wp:effectExtent l="0" t="76200" r="0" b="19685"/>
                <wp:wrapNone/>
                <wp:docPr id="184" name="曲线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528" cy="456680"/>
                        </a:xfrm>
                        <a:prstGeom prst="curvedConnector3">
                          <a:avLst>
                            <a:gd name="adj1" fmla="val 27121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3E56" id="曲线连接符 184" o:spid="_x0000_s1026" type="#_x0000_t38" style="position:absolute;left:0;text-align:left;margin-left:274.9pt;margin-top:13.45pt;width:168.55pt;height:35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" adj="5858" strokecolor="#1f4d78 [16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65" behindDoc="0" locked="0" layoutInCell="1" allowOverlap="1" wp14:anchorId="396B8953" wp14:editId="6D800DA4">
                <wp:simplePos x="0" y="0"/>
                <wp:positionH relativeFrom="column">
                  <wp:posOffset>4654723</wp:posOffset>
                </wp:positionH>
                <wp:positionV relativeFrom="paragraph">
                  <wp:posOffset>87226</wp:posOffset>
                </wp:positionV>
                <wp:extent cx="1752600" cy="685800"/>
                <wp:effectExtent l="0" t="0" r="19050" b="19050"/>
                <wp:wrapNone/>
                <wp:docPr id="189" name="组合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685800"/>
                          <a:chOff x="-20782" y="34637"/>
                          <a:chExt cx="1752600" cy="685800"/>
                        </a:xfrm>
                      </wpg:grpSpPr>
                      <wps:wsp>
                        <wps:cNvPr id="190" name="矩形 190"/>
                        <wps:cNvSpPr/>
                        <wps:spPr>
                          <a:xfrm>
                            <a:off x="-20782" y="34637"/>
                            <a:ext cx="17526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5B3" w:rsidRPr="007123F0" w:rsidRDefault="00B235B3" w:rsidP="00B235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保单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模板表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直接连接符 191"/>
                        <wps:cNvCnPr/>
                        <wps:spPr>
                          <a:xfrm flipV="1">
                            <a:off x="602672" y="152400"/>
                            <a:ext cx="817179" cy="26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/>
                        <wps:spPr>
                          <a:xfrm flipV="1">
                            <a:off x="602672" y="200891"/>
                            <a:ext cx="814508" cy="26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B8953" id="组合 189" o:spid="_x0000_s1050" style="position:absolute;margin-left:366.5pt;margin-top:6.85pt;width:138pt;height:54pt;z-index:251651065;mso-height-relative:margin" coordorigin="-207,346" coordsize="17526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">
                <v:rect id="矩形 190" o:spid="_x0000_s1051" style="position:absolute;left:-207;top:346;width:1752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" fillcolor="white [3212]" strokecolor="white [3212]" strokeweight="1pt">
                  <v:textbox>
                    <w:txbxContent>
                      <w:p w:rsidR="00B235B3" w:rsidRPr="007123F0" w:rsidRDefault="00B235B3" w:rsidP="00B235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保单</w:t>
                        </w:r>
                        <w:r>
                          <w:rPr>
                            <w:color w:val="000000" w:themeColor="text1"/>
                          </w:rPr>
                          <w:t>模板表</w:t>
                        </w:r>
                      </w:p>
                    </w:txbxContent>
                  </v:textbox>
                </v:rect>
                <v:line id="直接连接符 191" o:spid="_x0000_s1052" style="position:absolute;flip:y;visibility:visible;mso-wrap-style:square" from="6026,1524" to="14198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" strokecolor="#1f4d78 [1604]" strokeweight="1pt"/>
                <v:line id="直接连接符 192" o:spid="_x0000_s1053" style="position:absolute;flip:y;visibility:visible;mso-wrap-style:square" from="6026,2008" to="14171,2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" strokecolor="#1f4d78 [1604]" strokeweight="1pt"/>
              </v:group>
            </w:pict>
          </mc:Fallback>
        </mc:AlternateContent>
      </w:r>
      <w:r w:rsidRPr="00D466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83A45" wp14:editId="3F006646">
                <wp:simplePos x="0" y="0"/>
                <wp:positionH relativeFrom="column">
                  <wp:posOffset>2286000</wp:posOffset>
                </wp:positionH>
                <wp:positionV relativeFrom="paragraph">
                  <wp:posOffset>209599</wp:posOffset>
                </wp:positionV>
                <wp:extent cx="1207477" cy="762000"/>
                <wp:effectExtent l="0" t="0" r="12065" b="19050"/>
                <wp:wrapNone/>
                <wp:docPr id="178" name="椭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477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621" w:rsidRDefault="00B235B3" w:rsidP="00B235B3">
                            <w:pPr>
                              <w:ind w:left="235" w:hangingChars="100" w:hanging="235"/>
                            </w:pPr>
                            <w:r>
                              <w:rPr>
                                <w:rFonts w:hint="eastAsia"/>
                              </w:rPr>
                              <w:t>更新保单</w:t>
                            </w:r>
                            <w:r>
                              <w:t>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83A45" id="椭圆 178" o:spid="_x0000_s1054" style="position:absolute;margin-left:180pt;margin-top:16.5pt;width:95.1pt;height:6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" fillcolor="#5b9bd5 [3204]" strokecolor="#1f4d78 [1604]" strokeweight="1pt">
                <v:textbox>
                  <w:txbxContent>
                    <w:p w:rsidR="00D46621" w:rsidRDefault="00B235B3" w:rsidP="00B235B3">
                      <w:pPr>
                        <w:ind w:left="235" w:hangingChars="100" w:hanging="235"/>
                      </w:pPr>
                      <w:r>
                        <w:rPr>
                          <w:rFonts w:hint="eastAsia"/>
                        </w:rPr>
                        <w:t>更新保单</w:t>
                      </w:r>
                      <w:r>
                        <w:t>模板</w:t>
                      </w:r>
                    </w:p>
                  </w:txbxContent>
                </v:textbox>
              </v:oval>
            </w:pict>
          </mc:Fallback>
        </mc:AlternateContent>
      </w:r>
    </w:p>
    <w:p w:rsidR="00D46621" w:rsidRDefault="00B235B3" w:rsidP="004842EE">
      <w:pPr>
        <w:ind w:firstLine="0"/>
      </w:pPr>
      <w:r w:rsidRPr="00D46621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57341357" wp14:editId="03D6D83C">
                <wp:simplePos x="0" y="0"/>
                <wp:positionH relativeFrom="margin">
                  <wp:posOffset>3380855</wp:posOffset>
                </wp:positionH>
                <wp:positionV relativeFrom="paragraph">
                  <wp:posOffset>5715</wp:posOffset>
                </wp:positionV>
                <wp:extent cx="1752600" cy="685800"/>
                <wp:effectExtent l="0" t="0" r="19050" b="1905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5B3" w:rsidRPr="007123F0" w:rsidRDefault="00B235B3" w:rsidP="00B235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更新数据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41357" id="矩形 185" o:spid="_x0000_s1055" style="position:absolute;margin-left:266.2pt;margin-top:.45pt;width:138pt;height:54pt;z-index:2516520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" fillcolor="white [3212]" strokecolor="white [3212]" strokeweight="1pt">
                <v:textbox>
                  <w:txbxContent>
                    <w:p w:rsidR="00B235B3" w:rsidRPr="007123F0" w:rsidRDefault="00B235B3" w:rsidP="00B235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更新数据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6621" w:rsidRDefault="00D46621" w:rsidP="004842EE">
      <w:pPr>
        <w:ind w:firstLine="0"/>
      </w:pPr>
    </w:p>
    <w:p w:rsidR="00D46621" w:rsidRDefault="00D46621" w:rsidP="004842EE">
      <w:pPr>
        <w:ind w:firstLine="0"/>
      </w:pPr>
    </w:p>
    <w:p w:rsidR="00D46621" w:rsidRDefault="00D46621" w:rsidP="004842EE">
      <w:pPr>
        <w:ind w:firstLine="0"/>
      </w:pPr>
    </w:p>
    <w:p w:rsidR="00D46621" w:rsidRDefault="00D46621" w:rsidP="004842EE">
      <w:pPr>
        <w:ind w:firstLine="0"/>
      </w:pPr>
    </w:p>
    <w:p w:rsidR="00D46621" w:rsidRDefault="00D46621" w:rsidP="004842EE">
      <w:pPr>
        <w:ind w:firstLine="0"/>
      </w:pPr>
    </w:p>
    <w:p w:rsidR="00D46621" w:rsidRDefault="00D46621" w:rsidP="004842EE">
      <w:pPr>
        <w:ind w:firstLine="0"/>
      </w:pPr>
    </w:p>
    <w:p w:rsidR="004842EE" w:rsidRDefault="004842EE"/>
    <w:p w:rsidR="00D46621" w:rsidRDefault="00D46621"/>
    <w:p w:rsidR="00D46621" w:rsidRDefault="00D46621"/>
    <w:p w:rsidR="00D46621" w:rsidRDefault="00D46621"/>
    <w:p w:rsidR="004842EE" w:rsidRDefault="004842EE"/>
    <w:p w:rsidR="00551A52" w:rsidRDefault="00551A52" w:rsidP="00551A52"/>
    <w:p w:rsidR="00551A52" w:rsidRDefault="00551A52" w:rsidP="00551A52"/>
    <w:p w:rsidR="00551A52" w:rsidRDefault="00551A52" w:rsidP="00551A52"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A3E565" wp14:editId="09A43E65">
                <wp:simplePos x="0" y="0"/>
                <wp:positionH relativeFrom="margin">
                  <wp:posOffset>3166745</wp:posOffset>
                </wp:positionH>
                <wp:positionV relativeFrom="paragraph">
                  <wp:posOffset>1511300</wp:posOffset>
                </wp:positionV>
                <wp:extent cx="1752600" cy="685800"/>
                <wp:effectExtent l="0" t="0" r="19050" b="1905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A52" w:rsidRPr="007123F0" w:rsidRDefault="00551A52" w:rsidP="0055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更新数据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E565" id="矩形 128" o:spid="_x0000_s1056" style="position:absolute;left:0;text-align:left;margin-left:249.35pt;margin-top:119pt;width:138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" fillcolor="white [3212]" strokecolor="white [3212]" strokeweight="1pt">
                <v:textbox>
                  <w:txbxContent>
                    <w:p w:rsidR="00551A52" w:rsidRPr="007123F0" w:rsidRDefault="00551A52" w:rsidP="00551A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更新数据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4C60E" wp14:editId="171EDD08">
                <wp:simplePos x="0" y="0"/>
                <wp:positionH relativeFrom="margin">
                  <wp:posOffset>3180080</wp:posOffset>
                </wp:positionH>
                <wp:positionV relativeFrom="paragraph">
                  <wp:posOffset>339090</wp:posOffset>
                </wp:positionV>
                <wp:extent cx="1752600" cy="685800"/>
                <wp:effectExtent l="0" t="0" r="19050" b="1905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A52" w:rsidRPr="007123F0" w:rsidRDefault="00551A52" w:rsidP="0055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新增数据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4C60E" id="矩形 129" o:spid="_x0000_s1057" style="position:absolute;left:0;text-align:left;margin-left:250.4pt;margin-top:26.7pt;width:138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" fillcolor="white [3212]" strokecolor="white [3212]" strokeweight="1pt">
                <v:textbox>
                  <w:txbxContent>
                    <w:p w:rsidR="00551A52" w:rsidRPr="007123F0" w:rsidRDefault="00551A52" w:rsidP="00551A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新增数据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A79DA4" wp14:editId="3D577DB0">
                <wp:simplePos x="0" y="0"/>
                <wp:positionH relativeFrom="margin">
                  <wp:posOffset>4138930</wp:posOffset>
                </wp:positionH>
                <wp:positionV relativeFrom="paragraph">
                  <wp:posOffset>1137285</wp:posOffset>
                </wp:positionV>
                <wp:extent cx="1752600" cy="285750"/>
                <wp:effectExtent l="0" t="0" r="19050" b="1905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A52" w:rsidRPr="007123F0" w:rsidRDefault="004D342B" w:rsidP="0055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保单</w:t>
                            </w:r>
                            <w:r>
                              <w:rPr>
                                <w:color w:val="000000" w:themeColor="text1"/>
                              </w:rPr>
                              <w:t>模型表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79DA4" id="矩形 130" o:spid="_x0000_s1058" style="position:absolute;left:0;text-align:left;margin-left:325.9pt;margin-top:89.55pt;width:138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" fillcolor="white [3212]" strokecolor="white [3212]" strokeweight="1pt">
                <v:textbox>
                  <w:txbxContent>
                    <w:p w:rsidR="00551A52" w:rsidRPr="007123F0" w:rsidRDefault="004D342B" w:rsidP="00551A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保单</w:t>
                      </w:r>
                      <w:r>
                        <w:rPr>
                          <w:color w:val="000000" w:themeColor="text1"/>
                        </w:rPr>
                        <w:t>模型表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280D2" wp14:editId="2C94DF3E">
                <wp:simplePos x="0" y="0"/>
                <wp:positionH relativeFrom="margin">
                  <wp:posOffset>250825</wp:posOffset>
                </wp:positionH>
                <wp:positionV relativeFrom="paragraph">
                  <wp:posOffset>1226820</wp:posOffset>
                </wp:positionV>
                <wp:extent cx="871855" cy="346710"/>
                <wp:effectExtent l="0" t="0" r="23495" b="1524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A52" w:rsidRDefault="00551A52" w:rsidP="00551A52">
                            <w:pPr>
                              <w:ind w:firstLineChars="150" w:firstLine="353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280D2" id="矩形 132" o:spid="_x0000_s1059" style="position:absolute;left:0;text-align:left;margin-left:19.75pt;margin-top:96.6pt;width:68.65pt;height:27.3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" fillcolor="#5b9bd5 [3204]" strokecolor="#1f4d78 [1604]" strokeweight="1pt">
                <v:textbox>
                  <w:txbxContent>
                    <w:p w:rsidR="00551A52" w:rsidRDefault="00551A52" w:rsidP="00551A52">
                      <w:pPr>
                        <w:ind w:firstLineChars="150" w:firstLine="353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451707" wp14:editId="039148A7">
                <wp:simplePos x="0" y="0"/>
                <wp:positionH relativeFrom="column">
                  <wp:posOffset>2029460</wp:posOffset>
                </wp:positionH>
                <wp:positionV relativeFrom="paragraph">
                  <wp:posOffset>-635</wp:posOffset>
                </wp:positionV>
                <wp:extent cx="1151467" cy="770466"/>
                <wp:effectExtent l="0" t="0" r="10795" b="10795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77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A52" w:rsidRDefault="00551A52" w:rsidP="00551A52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t>保单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 w:rsidR="004D342B">
                              <w:rPr>
                                <w:rFonts w:hint="eastAsia"/>
                              </w:rPr>
                              <w:t>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51707" id="椭圆 133" o:spid="_x0000_s1060" style="position:absolute;left:0;text-align:left;margin-left:159.8pt;margin-top:-.05pt;width:90.65pt;height:6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" fillcolor="#5b9bd5 [3204]" strokecolor="#1f4d78 [1604]" strokeweight="1pt">
                <v:textbox>
                  <w:txbxContent>
                    <w:p w:rsidR="00551A52" w:rsidRDefault="00551A52" w:rsidP="00551A52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新增</w:t>
                      </w:r>
                      <w:r>
                        <w:t>保单</w:t>
                      </w:r>
                      <w:r>
                        <w:rPr>
                          <w:rFonts w:hint="eastAsia"/>
                        </w:rPr>
                        <w:t>模型</w:t>
                      </w:r>
                      <w:r w:rsidR="004D342B">
                        <w:rPr>
                          <w:rFonts w:hint="eastAsia"/>
                        </w:rPr>
                        <w:t>角色</w:t>
                      </w:r>
                    </w:p>
                  </w:txbxContent>
                </v:textbox>
              </v:oval>
            </w:pict>
          </mc:Fallback>
        </mc:AlternateContent>
      </w:r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66C6DD" wp14:editId="58E7E2FA">
                <wp:simplePos x="0" y="0"/>
                <wp:positionH relativeFrom="column">
                  <wp:posOffset>683260</wp:posOffset>
                </wp:positionH>
                <wp:positionV relativeFrom="paragraph">
                  <wp:posOffset>1574165</wp:posOffset>
                </wp:positionV>
                <wp:extent cx="1371600" cy="321733"/>
                <wp:effectExtent l="0" t="0" r="76200" b="7874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217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17BB2" id="直接箭头连接符 136" o:spid="_x0000_s1026" type="#_x0000_t32" style="position:absolute;left:0;text-align:left;margin-left:53.8pt;margin-top:123.95pt;width:108pt;height:2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" strokecolor="#1f4d78 [1604]" strokeweight="1pt">
                <v:stroke endarrow="block"/>
              </v:shape>
            </w:pict>
          </mc:Fallback>
        </mc:AlternateContent>
      </w:r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B70BA" wp14:editId="13207C98">
                <wp:simplePos x="0" y="0"/>
                <wp:positionH relativeFrom="column">
                  <wp:posOffset>4724400</wp:posOffset>
                </wp:positionH>
                <wp:positionV relativeFrom="paragraph">
                  <wp:posOffset>1121410</wp:posOffset>
                </wp:positionV>
                <wp:extent cx="817179" cy="2628"/>
                <wp:effectExtent l="0" t="0" r="21590" b="3556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179" cy="2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006A7" id="直接连接符 137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88.3pt" to="436.3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" strokecolor="#1f4d78 [1604]" strokeweight="1pt"/>
            </w:pict>
          </mc:Fallback>
        </mc:AlternateContent>
      </w:r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5891B5" wp14:editId="40DAB953">
                <wp:simplePos x="0" y="0"/>
                <wp:positionH relativeFrom="column">
                  <wp:posOffset>4726305</wp:posOffset>
                </wp:positionH>
                <wp:positionV relativeFrom="paragraph">
                  <wp:posOffset>1172845</wp:posOffset>
                </wp:positionV>
                <wp:extent cx="814508" cy="2628"/>
                <wp:effectExtent l="0" t="0" r="24130" b="3556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508" cy="2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F9D4C" id="直接连接符 138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5pt,92.35pt" to="436.3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" strokecolor="#1f4d78 [1604]" strokeweight="1pt"/>
            </w:pict>
          </mc:Fallback>
        </mc:AlternateContent>
      </w:r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48690" wp14:editId="22AAFAE3">
                <wp:simplePos x="0" y="0"/>
                <wp:positionH relativeFrom="column">
                  <wp:posOffset>3181350</wp:posOffset>
                </wp:positionH>
                <wp:positionV relativeFrom="paragraph">
                  <wp:posOffset>341630</wp:posOffset>
                </wp:positionV>
                <wp:extent cx="1953491" cy="741218"/>
                <wp:effectExtent l="0" t="0" r="104140" b="59055"/>
                <wp:wrapNone/>
                <wp:docPr id="139" name="曲线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491" cy="741218"/>
                        </a:xfrm>
                        <a:prstGeom prst="curvedConnector3">
                          <a:avLst>
                            <a:gd name="adj1" fmla="val 103059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462C" id="曲线连接符 139" o:spid="_x0000_s1026" type="#_x0000_t38" style="position:absolute;left:0;text-align:left;margin-left:250.5pt;margin-top:26.9pt;width:153.8pt;height:5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" adj="22261" strokecolor="#1f4d78 [1604]" strokeweight="1pt">
                <v:stroke endarrow="block"/>
              </v:shape>
            </w:pict>
          </mc:Fallback>
        </mc:AlternateContent>
      </w:r>
    </w:p>
    <w:p w:rsidR="00551A52" w:rsidRDefault="00551A52" w:rsidP="00551A52"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2C60BA" wp14:editId="538785DA">
                <wp:simplePos x="0" y="0"/>
                <wp:positionH relativeFrom="column">
                  <wp:posOffset>693420</wp:posOffset>
                </wp:positionH>
                <wp:positionV relativeFrom="paragraph">
                  <wp:posOffset>210185</wp:posOffset>
                </wp:positionV>
                <wp:extent cx="1356360" cy="769620"/>
                <wp:effectExtent l="0" t="38100" r="53340" b="3048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769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170D" id="直接箭头连接符 135" o:spid="_x0000_s1026" type="#_x0000_t32" style="position:absolute;left:0;text-align:left;margin-left:54.6pt;margin-top:16.55pt;width:106.8pt;height:60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" strokecolor="#1f4d78 [1604]" strokeweight="1pt">
                <v:stroke endarrow="block"/>
              </v:shape>
            </w:pict>
          </mc:Fallback>
        </mc:AlternateContent>
      </w:r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6E493" wp14:editId="1C1B8FDB">
                <wp:simplePos x="0" y="0"/>
                <wp:positionH relativeFrom="margin">
                  <wp:posOffset>-236220</wp:posOffset>
                </wp:positionH>
                <wp:positionV relativeFrom="paragraph">
                  <wp:posOffset>194945</wp:posOffset>
                </wp:positionV>
                <wp:extent cx="1752600" cy="548640"/>
                <wp:effectExtent l="0" t="0" r="19050" b="2286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A52" w:rsidRPr="007123F0" w:rsidRDefault="00551A52" w:rsidP="0055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通过</w:t>
                            </w:r>
                            <w:r>
                              <w:rPr>
                                <w:color w:val="000000" w:themeColor="text1"/>
                              </w:rPr>
                              <w:t>具体保单模型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6E493" id="矩形 131" o:spid="_x0000_s1061" style="position:absolute;left:0;text-align:left;margin-left:-18.6pt;margin-top:15.35pt;width:138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" fillcolor="white [3212]" strokecolor="white [3212]" strokeweight="1pt">
                <v:textbox>
                  <w:txbxContent>
                    <w:p w:rsidR="00551A52" w:rsidRPr="007123F0" w:rsidRDefault="00551A52" w:rsidP="00551A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通过</w:t>
                      </w:r>
                      <w:r>
                        <w:rPr>
                          <w:color w:val="000000" w:themeColor="text1"/>
                        </w:rPr>
                        <w:t>具体保单模型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1A52" w:rsidRDefault="00551A52" w:rsidP="00551A52"/>
    <w:p w:rsidR="00551A52" w:rsidRDefault="00551A52" w:rsidP="00551A52"/>
    <w:p w:rsidR="00551A52" w:rsidRDefault="00551A52" w:rsidP="00551A52"/>
    <w:p w:rsidR="00551A52" w:rsidRDefault="00551A52" w:rsidP="00551A52"/>
    <w:p w:rsidR="00551A52" w:rsidRDefault="004D342B" w:rsidP="00551A52"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A9E0A1" wp14:editId="641B6B2F">
                <wp:simplePos x="0" y="0"/>
                <wp:positionH relativeFrom="column">
                  <wp:posOffset>3665220</wp:posOffset>
                </wp:positionH>
                <wp:positionV relativeFrom="paragraph">
                  <wp:posOffset>138430</wp:posOffset>
                </wp:positionV>
                <wp:extent cx="1470025" cy="480060"/>
                <wp:effectExtent l="0" t="38100" r="111125" b="34290"/>
                <wp:wrapNone/>
                <wp:docPr id="140" name="曲线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025" cy="480060"/>
                        </a:xfrm>
                        <a:prstGeom prst="curvedConnector3">
                          <a:avLst>
                            <a:gd name="adj1" fmla="val 105786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6593" id="曲线连接符 140" o:spid="_x0000_s1026" type="#_x0000_t38" style="position:absolute;left:0;text-align:left;margin-left:288.6pt;margin-top:10.9pt;width:115.75pt;height:37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" adj="22850" strokecolor="#1f4d78 [1604]" strokeweight="1pt">
                <v:stroke endarrow="block"/>
              </v:shape>
            </w:pict>
          </mc:Fallback>
        </mc:AlternateContent>
      </w:r>
      <w:r w:rsidRPr="00551A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0E2707" wp14:editId="11FC19A1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1577340" cy="762000"/>
                <wp:effectExtent l="0" t="0" r="22860" b="1905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A52" w:rsidRDefault="004D342B" w:rsidP="00551A52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删除，移动保单模型</w:t>
                            </w:r>
                            <w:r>
                              <w:t>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E2707" id="椭圆 134" o:spid="_x0000_s1062" style="position:absolute;left:0;text-align:left;margin-left:161.4pt;margin-top:16.3pt;width:124.2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" fillcolor="#5b9bd5 [3204]" strokecolor="#1f4d78 [1604]" strokeweight="1pt">
                <v:textbox>
                  <w:txbxContent>
                    <w:p w:rsidR="00551A52" w:rsidRDefault="004D342B" w:rsidP="00551A52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删除，移动保单模型</w:t>
                      </w:r>
                      <w:r>
                        <w:t>角色</w:t>
                      </w:r>
                    </w:p>
                  </w:txbxContent>
                </v:textbox>
              </v:oval>
            </w:pict>
          </mc:Fallback>
        </mc:AlternateContent>
      </w:r>
    </w:p>
    <w:p w:rsidR="004842EE" w:rsidRDefault="004842EE"/>
    <w:p w:rsidR="00551A52" w:rsidRDefault="00551A52"/>
    <w:p w:rsidR="00551A52" w:rsidRDefault="00551A52"/>
    <w:p w:rsidR="00551A52" w:rsidRDefault="00551A52"/>
    <w:p w:rsidR="00551A52" w:rsidRDefault="00551A52"/>
    <w:p w:rsidR="00551A52" w:rsidRDefault="00551A52"/>
    <w:p w:rsidR="00551A52" w:rsidRDefault="00551A52"/>
    <w:p w:rsidR="00551A52" w:rsidRDefault="00551A52"/>
    <w:p w:rsidR="004842EE" w:rsidRDefault="004842EE"/>
    <w:p w:rsidR="004842EE" w:rsidRDefault="004842EE"/>
    <w:p w:rsidR="004842EE" w:rsidRDefault="004842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BC9BB" wp14:editId="1916FD5A">
                <wp:simplePos x="0" y="0"/>
                <wp:positionH relativeFrom="column">
                  <wp:posOffset>1778000</wp:posOffset>
                </wp:positionH>
                <wp:positionV relativeFrom="paragraph">
                  <wp:posOffset>143722</wp:posOffset>
                </wp:positionV>
                <wp:extent cx="1151467" cy="770466"/>
                <wp:effectExtent l="0" t="0" r="10795" b="1079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77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3F0" w:rsidRDefault="007123F0" w:rsidP="007123F0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t>保单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t>树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BC9BB" id="椭圆 34" o:spid="_x0000_s1063" style="position:absolute;left:0;text-align:left;margin-left:140pt;margin-top:11.3pt;width:90.65pt;height:6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" fillcolor="#5b9bd5 [3204]" strokecolor="#1f4d78 [1604]" strokeweight="1pt">
                <v:textbox>
                  <w:txbxContent>
                    <w:p w:rsidR="007123F0" w:rsidRDefault="007123F0" w:rsidP="007123F0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新增</w:t>
                      </w:r>
                      <w:r>
                        <w:t>保单</w:t>
                      </w:r>
                      <w:r>
                        <w:rPr>
                          <w:rFonts w:hint="eastAsia"/>
                        </w:rPr>
                        <w:t>模型</w:t>
                      </w:r>
                      <w:r>
                        <w:t>树</w:t>
                      </w:r>
                      <w:r>
                        <w:rPr>
                          <w:rFonts w:hint="eastAsia"/>
                        </w:rPr>
                        <w:t>节点</w:t>
                      </w:r>
                    </w:p>
                  </w:txbxContent>
                </v:textbox>
              </v:oval>
            </w:pict>
          </mc:Fallback>
        </mc:AlternateContent>
      </w:r>
    </w:p>
    <w:p w:rsidR="004842EE" w:rsidRDefault="00174E72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02272F" wp14:editId="47A60679">
                <wp:simplePos x="0" y="0"/>
                <wp:positionH relativeFrom="margin">
                  <wp:posOffset>-251460</wp:posOffset>
                </wp:positionH>
                <wp:positionV relativeFrom="paragraph">
                  <wp:posOffset>231140</wp:posOffset>
                </wp:positionV>
                <wp:extent cx="1752600" cy="685800"/>
                <wp:effectExtent l="0" t="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3F0" w:rsidRPr="007123F0" w:rsidRDefault="007123F0" w:rsidP="007123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123F0">
                              <w:rPr>
                                <w:rFonts w:hint="eastAsia"/>
                                <w:color w:val="000000" w:themeColor="text1"/>
                              </w:rPr>
                              <w:t>进入</w:t>
                            </w:r>
                            <w:r w:rsidRPr="007123F0">
                              <w:rPr>
                                <w:color w:val="000000" w:themeColor="text1"/>
                              </w:rP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2272F" id="矩形 38" o:spid="_x0000_s1064" style="position:absolute;left:0;text-align:left;margin-left:-19.8pt;margin-top:18.2pt;width:138pt;height:54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" fillcolor="white [3212]" strokecolor="white [3212]" strokeweight="1pt">
                <v:textbox>
                  <w:txbxContent>
                    <w:p w:rsidR="007123F0" w:rsidRPr="007123F0" w:rsidRDefault="007123F0" w:rsidP="007123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123F0">
                        <w:rPr>
                          <w:rFonts w:hint="eastAsia"/>
                          <w:color w:val="000000" w:themeColor="text1"/>
                        </w:rPr>
                        <w:t>进入</w:t>
                      </w:r>
                      <w:r w:rsidRPr="007123F0">
                        <w:rPr>
                          <w:color w:val="000000" w:themeColor="text1"/>
                        </w:rPr>
                        <w:t>页面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42EE" w:rsidRDefault="00551A52"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65CD4723" wp14:editId="0F2EF05F">
                <wp:simplePos x="0" y="0"/>
                <wp:positionH relativeFrom="margin">
                  <wp:posOffset>2929081</wp:posOffset>
                </wp:positionH>
                <wp:positionV relativeFrom="paragraph">
                  <wp:posOffset>28402</wp:posOffset>
                </wp:positionV>
                <wp:extent cx="1752600" cy="685800"/>
                <wp:effectExtent l="0" t="0" r="19050" b="1905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A52" w:rsidRPr="007123F0" w:rsidRDefault="00551A52" w:rsidP="0055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新增数据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D4723" id="矩形 106" o:spid="_x0000_s1065" style="position:absolute;left:0;text-align:left;margin-left:230.65pt;margin-top:2.25pt;width:138pt;height:54pt;z-index:2516541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" fillcolor="white [3212]" strokecolor="white [3212]" strokeweight="1pt">
                <v:textbox>
                  <w:txbxContent>
                    <w:p w:rsidR="00551A52" w:rsidRPr="007123F0" w:rsidRDefault="00551A52" w:rsidP="00551A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新增数据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81A25" wp14:editId="159FC8AC">
                <wp:simplePos x="0" y="0"/>
                <wp:positionH relativeFrom="column">
                  <wp:posOffset>2930235</wp:posOffset>
                </wp:positionH>
                <wp:positionV relativeFrom="paragraph">
                  <wp:posOffset>30942</wp:posOffset>
                </wp:positionV>
                <wp:extent cx="1953491" cy="741218"/>
                <wp:effectExtent l="0" t="0" r="104140" b="59055"/>
                <wp:wrapNone/>
                <wp:docPr id="85" name="曲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491" cy="741218"/>
                        </a:xfrm>
                        <a:prstGeom prst="curvedConnector3">
                          <a:avLst>
                            <a:gd name="adj1" fmla="val 103059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8002" id="曲线连接符 85" o:spid="_x0000_s1026" type="#_x0000_t38" style="position:absolute;left:0;text-align:left;margin-left:230.75pt;margin-top:2.45pt;width:153.8pt;height:5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" adj="22261" strokecolor="#1f4d78 [1604]" strokeweight="1pt">
                <v:stroke endarrow="block"/>
              </v:shape>
            </w:pict>
          </mc:Fallback>
        </mc:AlternateContent>
      </w:r>
      <w:r w:rsidR="007123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2300C" wp14:editId="595A13B9">
                <wp:simplePos x="0" y="0"/>
                <wp:positionH relativeFrom="column">
                  <wp:posOffset>465667</wp:posOffset>
                </wp:positionH>
                <wp:positionV relativeFrom="paragraph">
                  <wp:posOffset>120227</wp:posOffset>
                </wp:positionV>
                <wp:extent cx="1303866" cy="795866"/>
                <wp:effectExtent l="0" t="38100" r="48895" b="2349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866" cy="7958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EAEE" id="直接箭头连接符 36" o:spid="_x0000_s1026" type="#_x0000_t32" style="position:absolute;left:0;text-align:left;margin-left:36.65pt;margin-top:9.45pt;width:102.65pt;height:62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" strokecolor="#1f4d78 [1604]" strokeweight="1pt">
                <v:stroke endarrow="block"/>
              </v:shape>
            </w:pict>
          </mc:Fallback>
        </mc:AlternateContent>
      </w:r>
    </w:p>
    <w:p w:rsidR="004842EE" w:rsidRDefault="004842EE"/>
    <w:p w:rsidR="004842EE" w:rsidRDefault="004842EE"/>
    <w:p w:rsidR="004842EE" w:rsidRDefault="00174E72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FB39877" wp14:editId="57ECFB86">
                <wp:simplePos x="0" y="0"/>
                <wp:positionH relativeFrom="margin">
                  <wp:posOffset>3887586</wp:posOffset>
                </wp:positionH>
                <wp:positionV relativeFrom="paragraph">
                  <wp:posOffset>143453</wp:posOffset>
                </wp:positionV>
                <wp:extent cx="1752600" cy="28575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E72" w:rsidRPr="007123F0" w:rsidRDefault="00174E72" w:rsidP="00174E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数据</w:t>
                            </w:r>
                            <w:r>
                              <w:rPr>
                                <w:color w:val="000000" w:themeColor="text1"/>
                              </w:rPr>
                              <w:t>字典表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39877" id="矩形 67" o:spid="_x0000_s1066" style="position:absolute;left:0;text-align:left;margin-left:306.1pt;margin-top:11.3pt;width:138pt;height:22.5pt;z-index:2516551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" fillcolor="white [3212]" strokecolor="white [3212]" strokeweight="1pt">
                <v:textbox>
                  <w:txbxContent>
                    <w:p w:rsidR="00174E72" w:rsidRPr="007123F0" w:rsidRDefault="00174E72" w:rsidP="00174E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数据</w:t>
                      </w:r>
                      <w:r>
                        <w:rPr>
                          <w:color w:val="000000" w:themeColor="text1"/>
                        </w:rPr>
                        <w:t>字典表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A2BE8" wp14:editId="1EF33029">
                <wp:simplePos x="0" y="0"/>
                <wp:positionH relativeFrom="column">
                  <wp:posOffset>4475364</wp:posOffset>
                </wp:positionH>
                <wp:positionV relativeFrom="paragraph">
                  <wp:posOffset>178435</wp:posOffset>
                </wp:positionV>
                <wp:extent cx="814508" cy="2628"/>
                <wp:effectExtent l="0" t="0" r="24130" b="3556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508" cy="2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2AC6A" id="直接连接符 48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4pt,14.05pt" to="416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B564E" wp14:editId="667ADE20">
                <wp:simplePos x="0" y="0"/>
                <wp:positionH relativeFrom="column">
                  <wp:posOffset>4473344</wp:posOffset>
                </wp:positionH>
                <wp:positionV relativeFrom="paragraph">
                  <wp:posOffset>127289</wp:posOffset>
                </wp:positionV>
                <wp:extent cx="817179" cy="2628"/>
                <wp:effectExtent l="0" t="0" r="21590" b="3556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179" cy="2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BFF03" id="直接连接符 46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5pt,10pt" to="416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" strokecolor="#1f4d78 [1604]" strokeweight="1pt"/>
            </w:pict>
          </mc:Fallback>
        </mc:AlternateContent>
      </w:r>
    </w:p>
    <w:p w:rsidR="004842EE" w:rsidRDefault="00174E72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6F9840" wp14:editId="2C30959C">
                <wp:simplePos x="0" y="0"/>
                <wp:positionH relativeFrom="margin">
                  <wp:posOffset>372957</wp:posOffset>
                </wp:positionH>
                <wp:positionV relativeFrom="paragraph">
                  <wp:posOffset>4234</wp:posOffset>
                </wp:positionV>
                <wp:extent cx="1752600" cy="68580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E72" w:rsidRPr="007123F0" w:rsidRDefault="00174E72" w:rsidP="00174E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展开</w:t>
                            </w:r>
                            <w:r>
                              <w:rPr>
                                <w:color w:val="000000" w:themeColor="text1"/>
                              </w:rPr>
                              <w:t>模型树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F9840" id="矩形 44" o:spid="_x0000_s1067" style="position:absolute;left:0;text-align:left;margin-left:29.35pt;margin-top:.35pt;width:138pt;height:54pt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" fillcolor="white [3212]" strokecolor="white [3212]" strokeweight="1pt">
                <v:textbox>
                  <w:txbxContent>
                    <w:p w:rsidR="00174E72" w:rsidRPr="007123F0" w:rsidRDefault="00174E72" w:rsidP="00174E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展开</w:t>
                      </w:r>
                      <w:r>
                        <w:rPr>
                          <w:color w:val="000000" w:themeColor="text1"/>
                        </w:rPr>
                        <w:t>模型树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23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E84AA7" wp14:editId="1084BF5D">
                <wp:simplePos x="0" y="0"/>
                <wp:positionH relativeFrom="margin">
                  <wp:posOffset>-635</wp:posOffset>
                </wp:positionH>
                <wp:positionV relativeFrom="paragraph">
                  <wp:posOffset>4657</wp:posOffset>
                </wp:positionV>
                <wp:extent cx="871855" cy="346710"/>
                <wp:effectExtent l="0" t="0" r="23495" b="152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2EE" w:rsidRDefault="004842EE" w:rsidP="004842EE">
                            <w:pPr>
                              <w:ind w:firstLineChars="150" w:firstLine="353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84AA7" id="矩形 32" o:spid="_x0000_s1068" style="position:absolute;left:0;text-align:left;margin-left:-.05pt;margin-top:.35pt;width:68.65pt;height:27.3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" fillcolor="#5b9bd5 [3204]" strokecolor="#1f4d78 [1604]" strokeweight="1pt">
                <v:textbox>
                  <w:txbxContent>
                    <w:p w:rsidR="004842EE" w:rsidRDefault="004842EE" w:rsidP="004842EE">
                      <w:pPr>
                        <w:ind w:firstLineChars="150" w:firstLine="353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42EE" w:rsidRDefault="00551A52"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596AA3E2" wp14:editId="6B1DFFB9">
                <wp:simplePos x="0" y="0"/>
                <wp:positionH relativeFrom="margin">
                  <wp:posOffset>2915805</wp:posOffset>
                </wp:positionH>
                <wp:positionV relativeFrom="paragraph">
                  <wp:posOffset>61133</wp:posOffset>
                </wp:positionV>
                <wp:extent cx="1752600" cy="685800"/>
                <wp:effectExtent l="0" t="0" r="19050" b="1905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A52" w:rsidRPr="007123F0" w:rsidRDefault="00551A52" w:rsidP="0055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更新数据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AA3E2" id="矩形 108" o:spid="_x0000_s1069" style="position:absolute;left:0;text-align:left;margin-left:229.6pt;margin-top:4.8pt;width:138pt;height:54pt;z-index:251653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" fillcolor="white [3212]" strokecolor="white [3212]" strokeweight="1pt">
                <v:textbox>
                  <w:txbxContent>
                    <w:p w:rsidR="00551A52" w:rsidRPr="007123F0" w:rsidRDefault="00551A52" w:rsidP="00551A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更新数据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49EC8" wp14:editId="778C2490">
                <wp:simplePos x="0" y="0"/>
                <wp:positionH relativeFrom="column">
                  <wp:posOffset>2978727</wp:posOffset>
                </wp:positionH>
                <wp:positionV relativeFrom="paragraph">
                  <wp:posOffset>20896</wp:posOffset>
                </wp:positionV>
                <wp:extent cx="1904769" cy="560763"/>
                <wp:effectExtent l="0" t="38100" r="133985" b="29845"/>
                <wp:wrapNone/>
                <wp:docPr id="109" name="曲线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4769" cy="560763"/>
                        </a:xfrm>
                        <a:prstGeom prst="curvedConnector3">
                          <a:avLst>
                            <a:gd name="adj1" fmla="val 105786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C2A9" id="曲线连接符 109" o:spid="_x0000_s1026" type="#_x0000_t38" style="position:absolute;left:0;text-align:left;margin-left:234.55pt;margin-top:1.65pt;width:150pt;height:44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" adj="22850" strokecolor="#1f4d78 [1604]" strokeweight="1pt">
                <v:stroke endarrow="block"/>
              </v:shape>
            </w:pict>
          </mc:Fallback>
        </mc:AlternateContent>
      </w:r>
      <w:r w:rsidR="00174E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39435" wp14:editId="4539A4AC">
                <wp:simplePos x="0" y="0"/>
                <wp:positionH relativeFrom="column">
                  <wp:posOffset>1794933</wp:posOffset>
                </wp:positionH>
                <wp:positionV relativeFrom="paragraph">
                  <wp:posOffset>124037</wp:posOffset>
                </wp:positionV>
                <wp:extent cx="1176867" cy="762000"/>
                <wp:effectExtent l="0" t="0" r="23495" b="1905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7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3F0" w:rsidRDefault="007123F0" w:rsidP="007123F0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保单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t>树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39435" id="椭圆 35" o:spid="_x0000_s1070" style="position:absolute;left:0;text-align:left;margin-left:141.35pt;margin-top:9.75pt;width:92.6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" fillcolor="#5b9bd5 [3204]" strokecolor="#1f4d78 [1604]" strokeweight="1pt">
                <v:textbox>
                  <w:txbxContent>
                    <w:p w:rsidR="007123F0" w:rsidRDefault="007123F0" w:rsidP="007123F0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保单</w:t>
                      </w:r>
                      <w:r>
                        <w:rPr>
                          <w:rFonts w:hint="eastAsia"/>
                        </w:rPr>
                        <w:t>模型</w:t>
                      </w:r>
                      <w:r>
                        <w:t>树</w:t>
                      </w:r>
                      <w:r>
                        <w:rPr>
                          <w:rFonts w:hint="eastAsia"/>
                        </w:rPr>
                        <w:t>节点</w:t>
                      </w:r>
                    </w:p>
                  </w:txbxContent>
                </v:textbox>
              </v:oval>
            </w:pict>
          </mc:Fallback>
        </mc:AlternateContent>
      </w:r>
      <w:r w:rsidR="00174E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F3825" wp14:editId="78C9BF3A">
                <wp:simplePos x="0" y="0"/>
                <wp:positionH relativeFrom="column">
                  <wp:posOffset>431800</wp:posOffset>
                </wp:positionH>
                <wp:positionV relativeFrom="paragraph">
                  <wp:posOffset>124036</wp:posOffset>
                </wp:positionV>
                <wp:extent cx="1371600" cy="321733"/>
                <wp:effectExtent l="0" t="0" r="76200" b="7874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217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EC08" id="直接箭头连接符 41" o:spid="_x0000_s1026" type="#_x0000_t32" style="position:absolute;left:0;text-align:left;margin-left:34pt;margin-top:9.75pt;width:108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" strokecolor="#1f4d78 [1604]" strokeweight="1pt">
                <v:stroke endarrow="block"/>
              </v:shape>
            </w:pict>
          </mc:Fallback>
        </mc:AlternateContent>
      </w:r>
    </w:p>
    <w:p w:rsidR="004842EE" w:rsidRDefault="004842EE"/>
    <w:p w:rsidR="004842EE" w:rsidRDefault="004842EE"/>
    <w:p w:rsidR="004842EE" w:rsidRDefault="004842EE"/>
    <w:p w:rsidR="004842EE" w:rsidRDefault="004842EE"/>
    <w:p w:rsidR="004842EE" w:rsidRDefault="004842EE"/>
    <w:p w:rsidR="004842EE" w:rsidRDefault="004842EE"/>
    <w:p w:rsidR="004842EE" w:rsidRDefault="004842EE"/>
    <w:p w:rsidR="004842EE" w:rsidRDefault="004842EE"/>
    <w:p w:rsidR="00375F84" w:rsidRDefault="00375F84"/>
    <w:p w:rsidR="00375F84" w:rsidRDefault="00D249B3">
      <w:r>
        <w:rPr>
          <w:noProof/>
        </w:rPr>
        <w:lastRenderedPageBreak/>
        <mc:AlternateContent>
          <mc:Choice Requires="wpc">
            <w:drawing>
              <wp:inline distT="0" distB="0" distL="0" distR="0" wp14:anchorId="6B4321F4" wp14:editId="097A7C50">
                <wp:extent cx="5477510" cy="4759960"/>
                <wp:effectExtent l="0" t="0" r="0" b="0"/>
                <wp:docPr id="112" name="画布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0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701800" y="0"/>
                            <a:ext cx="1788159" cy="31051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249B3" w:rsidRDefault="00D249B3" w:rsidP="00D249B3">
                              <w:pPr>
                                <w:ind w:firstLineChars="150" w:firstLine="353"/>
                              </w:pPr>
                              <w:r>
                                <w:rPr>
                                  <w:rFonts w:hint="eastAsia"/>
                                </w:rPr>
                                <w:t>进入保单</w:t>
                              </w:r>
                              <w:r>
                                <w:t>模板库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38290" y="310515"/>
                            <a:ext cx="1057590" cy="3895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55465" y="942340"/>
                            <a:ext cx="0" cy="279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9"/>
                        <wps:cNvCnPr>
                          <a:cxnSpLocks noChangeShapeType="1"/>
                          <a:stCxn id="95" idx="2"/>
                          <a:endCxn id="100" idx="0"/>
                        </wps:cNvCnPr>
                        <wps:spPr bwMode="auto">
                          <a:xfrm flipH="1">
                            <a:off x="1498600" y="1803399"/>
                            <a:ext cx="43" cy="387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11"/>
                        <wps:cNvCnPr>
                          <a:cxnSpLocks noChangeShapeType="1"/>
                          <a:stCxn id="98" idx="2"/>
                        </wps:cNvCnPr>
                        <wps:spPr bwMode="auto">
                          <a:xfrm>
                            <a:off x="1490133" y="982133"/>
                            <a:ext cx="8510" cy="4961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28218" y="1478280"/>
                            <a:ext cx="1540850" cy="32511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249B3" w:rsidRDefault="00D249B3" w:rsidP="00D249B3">
                              <w:pPr>
                                <w:ind w:firstLineChars="100" w:firstLine="235"/>
                              </w:pPr>
                              <w:r>
                                <w:rPr>
                                  <w:rFonts w:hint="eastAsia"/>
                                </w:rPr>
                                <w:t>保单模板</w:t>
                              </w:r>
                              <w:r>
                                <w:t>父</w:t>
                              </w:r>
                              <w:r>
                                <w:rPr>
                                  <w:rFonts w:hint="eastAsia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49485" y="1205774"/>
                            <a:ext cx="920448" cy="47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249B3" w:rsidRDefault="00D249B3" w:rsidP="00D249B3">
                              <w:pPr>
                                <w:ind w:firstLine="0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保单模板详细信息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95880" y="310515"/>
                            <a:ext cx="1782762" cy="4429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85799" y="708320"/>
                            <a:ext cx="1608667" cy="27381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D249B3" w:rsidRDefault="00D249B3" w:rsidP="00D249B3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250" w:firstLine="513"/>
                              </w:pPr>
                              <w:r>
                                <w:rPr>
                                  <w:rFonts w:ascii="Times New Roman" w:hint="eastAsia"/>
                                  <w:spacing w:val="-5"/>
                                  <w:sz w:val="21"/>
                                  <w:szCs w:val="21"/>
                                </w:rPr>
                                <w:t>保单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  <w:szCs w:val="21"/>
                                </w:rPr>
                                <w:t>模板大类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545204" y="753428"/>
                            <a:ext cx="1666875" cy="26765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D249B3" w:rsidRDefault="00D249B3" w:rsidP="00D249B3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250" w:firstLine="513"/>
                              </w:pPr>
                              <w:r>
                                <w:rPr>
                                  <w:rFonts w:ascii="Times New Roman" w:hint="eastAsia"/>
                                  <w:spacing w:val="-5"/>
                                  <w:sz w:val="21"/>
                                  <w:szCs w:val="21"/>
                                </w:rPr>
                                <w:t>保单模板</w:t>
                              </w:r>
                              <w:r w:rsidRPr="006E17A2">
                                <w:rPr>
                                  <w:rFonts w:ascii="Times New Roman" w:hint="eastAsia"/>
                                  <w:spacing w:val="-5"/>
                                  <w:sz w:val="21"/>
                                  <w:szCs w:val="21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4333" y="2191385"/>
                            <a:ext cx="1388534" cy="297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D249B3" w:rsidRDefault="00D249B3" w:rsidP="00D249B3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200" w:firstLine="470"/>
                              </w:pPr>
                              <w:r>
                                <w:rPr>
                                  <w:rFonts w:ascii="Times New Roman" w:hint="eastAsia"/>
                                  <w:spacing w:val="-5"/>
                                </w:rPr>
                                <w:t>保单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</w:rPr>
                                <w:t>模板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8"/>
                        <wps:cNvCnPr>
                          <a:cxnSpLocks noChangeShapeType="1"/>
                          <a:stCxn id="96" idx="2"/>
                          <a:endCxn id="103" idx="6"/>
                        </wps:cNvCnPr>
                        <wps:spPr bwMode="auto">
                          <a:xfrm flipH="1">
                            <a:off x="3818467" y="1676399"/>
                            <a:ext cx="691242" cy="1056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椭圆 103"/>
                        <wps:cNvSpPr/>
                        <wps:spPr>
                          <a:xfrm>
                            <a:off x="2218267" y="2504432"/>
                            <a:ext cx="1600200" cy="45741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49B3" w:rsidRPr="00D249B3" w:rsidRDefault="00D249B3" w:rsidP="00D249B3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100" w:firstLine="235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pacing w:val="-5"/>
                                </w:rPr>
                                <w:t>删除</w:t>
                              </w:r>
                              <w:r>
                                <w:rPr>
                                  <w:color w:val="000000" w:themeColor="text1"/>
                                  <w:spacing w:val="-5"/>
                                </w:rPr>
                                <w:t>、</w:t>
                              </w:r>
                              <w:r w:rsidRPr="00D249B3">
                                <w:rPr>
                                  <w:rFonts w:hint="eastAsia"/>
                                  <w:color w:val="000000" w:themeColor="text1"/>
                                  <w:spacing w:val="-5"/>
                                </w:rPr>
                                <w:t>移动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椭圆 104"/>
                        <wps:cNvSpPr/>
                        <wps:spPr>
                          <a:xfrm>
                            <a:off x="2635333" y="1863936"/>
                            <a:ext cx="1005206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49B3" w:rsidRPr="00D249B3" w:rsidRDefault="00D249B3" w:rsidP="00D249B3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50" w:firstLine="118"/>
                                <w:rPr>
                                  <w:color w:val="000000" w:themeColor="text1"/>
                                </w:rPr>
                              </w:pPr>
                              <w:r w:rsidRPr="00D249B3">
                                <w:rPr>
                                  <w:rFonts w:hint="eastAsia"/>
                                  <w:color w:val="000000" w:themeColor="text1"/>
                                  <w:spacing w:val="-5"/>
                                </w:rPr>
                                <w:t>复制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2249714" y="3151800"/>
                            <a:ext cx="1557866" cy="4575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49B3" w:rsidRDefault="00D249B3" w:rsidP="00D249B3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202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  <w:sz w:val="21"/>
                                  <w:szCs w:val="21"/>
                                </w:rPr>
                                <w:t>提交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1"/>
                                  <w:szCs w:val="21"/>
                                </w:rPr>
                                <w:t>、暂存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增111新增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Line 8"/>
                        <wps:cNvCnPr>
                          <a:cxnSpLocks noChangeShapeType="1"/>
                          <a:endCxn id="105" idx="0"/>
                        </wps:cNvCnPr>
                        <wps:spPr bwMode="auto">
                          <a:xfrm>
                            <a:off x="3022600" y="2980267"/>
                            <a:ext cx="6047" cy="1715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9"/>
                        <wps:cNvCnPr>
                          <a:cxnSpLocks noChangeShapeType="1"/>
                          <a:stCxn id="100" idx="3"/>
                          <a:endCxn id="104" idx="2"/>
                        </wps:cNvCnPr>
                        <wps:spPr bwMode="auto">
                          <a:xfrm flipV="1">
                            <a:off x="2192867" y="2069994"/>
                            <a:ext cx="442466" cy="2702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9"/>
                        <wps:cNvCnPr>
                          <a:cxnSpLocks noChangeShapeType="1"/>
                          <a:stCxn id="100" idx="2"/>
                        </wps:cNvCnPr>
                        <wps:spPr bwMode="auto">
                          <a:xfrm>
                            <a:off x="1498600" y="2489200"/>
                            <a:ext cx="751114" cy="829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4321F4" id="画布 112" o:spid="_x0000_s1071" editas="canvas" style="width:431.3pt;height:374.8pt;mso-position-horizontal-relative:char;mso-position-vertical-relative:line" coordsize="54775,47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2" type="#_x0000_t75" style="position:absolute;width:54775;height:47599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" o:spid="_x0000_s1073" type="#_x0000_t176" style="position:absolute;left:17018;width:1788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" fillcolor="#9cc2e5 [1940]">
                  <v:textbox>
                    <w:txbxContent>
                      <w:p w:rsidR="00D249B3" w:rsidRDefault="00D249B3" w:rsidP="00D249B3">
                        <w:pPr>
                          <w:ind w:firstLineChars="150" w:firstLine="353"/>
                        </w:pPr>
                        <w:r>
                          <w:rPr>
                            <w:rFonts w:hint="eastAsia"/>
                          </w:rPr>
                          <w:t>进入保单</w:t>
                        </w:r>
                        <w:r>
                          <w:t>模板库</w:t>
                        </w:r>
                      </w:p>
                    </w:txbxContent>
                  </v:textbox>
                </v:shape>
                <v:line id="Line 7" o:spid="_x0000_s1074" style="position:absolute;flip:x;visibility:visible;mso-wrap-style:square" from="15382,3105" to="25958,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">
                  <v:stroke endarrow="block"/>
                </v:line>
                <v:line id="Line 8" o:spid="_x0000_s1075" style="position:absolute;visibility:visible;mso-wrap-style:square" from="43554,9423" to="43554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DCK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pBPoffL+kHyM0PAAAA//8DAFBLAQItABQABgAIAAAAIQDb4fbL7gAAAIUBAAATAAAAAAAAAAAA&#10;AAAAAAAAAABbQ29udGVudF9UeXBlc10ueG1sUEsBAi0AFAAGAAgAAAAhAFr0LFu/AAAAFQEAAAsA&#10;AAAAAAAAAAAAAAAAHwEAAF9yZWxzLy5yZWxzUEsBAi0AFAAGAAgAAAAhAMD0MIrEAAAA2wAAAA8A&#10;AAAAAAAAAAAAAAAABwIAAGRycy9kb3ducmV2LnhtbFBLBQYAAAAAAwADALcAAAD4AgAAAAA=&#10;">
                  <v:stroke endarrow="block"/>
                </v:line>
                <v:line id="Line 9" o:spid="_x0000_s1076" style="position:absolute;flip:x;visibility:visible;mso-wrap-style:square" from="14986,18033" to="14986,2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Vf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wCyD65YIAL28AAAA//8DAFBLAQItABQABgAIAAAAIQDb4fbL7gAAAIUBAAATAAAAAAAAAAAA&#10;AAAAAAAAAABbQ29udGVudF9UeXBlc10ueG1sUEsBAi0AFAAGAAgAAAAhAFr0LFu/AAAAFQEAAAsA&#10;AAAAAAAAAAAAAAAAHwEAAF9yZWxzLy5yZWxzUEsBAi0AFAAGAAgAAAAhACIeFV/EAAAA2wAAAA8A&#10;AAAAAAAAAAAAAAAABwIAAGRycy9kb3ducmV2LnhtbFBLBQYAAAAAAwADALcAAAD4AgAAAAA=&#10;">
                  <v:stroke endarrow="block"/>
                </v:line>
                <v:line id="Line 11" o:spid="_x0000_s1077" style="position:absolute;visibility:visible;mso-wrap-style:square" from="14901,9821" to="14986,14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1l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CBRDWXEAAAA2wAAAA8A&#10;AAAAAAAAAAAAAAAABwIAAGRycy9kb3ducmV2LnhtbFBLBQYAAAAAAwADALcAAAD4AgAAAAA=&#10;">
                  <v:stroke endarrow="block"/>
                </v:line>
                <v:rect id="Rectangle 18" o:spid="_x0000_s1078" style="position:absolute;left:7282;top:14782;width:15408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" fillcolor="#9cc2e5 [1940]">
                  <v:textbox>
                    <w:txbxContent>
                      <w:p w:rsidR="00D249B3" w:rsidRDefault="00D249B3" w:rsidP="00D249B3">
                        <w:pPr>
                          <w:ind w:firstLineChars="100" w:firstLine="235"/>
                        </w:pPr>
                        <w:r>
                          <w:rPr>
                            <w:rFonts w:hint="eastAsia"/>
                          </w:rPr>
                          <w:t>保单模板</w:t>
                        </w:r>
                        <w:r>
                          <w:t>父</w:t>
                        </w:r>
                        <w:r>
                          <w:rPr>
                            <w:rFonts w:hint="eastAsia"/>
                          </w:rPr>
                          <w:t>菜单</w:t>
                        </w:r>
                      </w:p>
                    </w:txbxContent>
                  </v:textbox>
                </v:rect>
                <v:rect id="Rectangle 20" o:spid="_x0000_s1079" style="position:absolute;left:40494;top:12057;width:9205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" fillcolor="#9cc2e5 [1940]">
                  <v:textbox>
                    <w:txbxContent>
                      <w:p w:rsidR="00D249B3" w:rsidRDefault="00D249B3" w:rsidP="00D249B3">
                        <w:pPr>
                          <w:ind w:firstLine="0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保单模板详细信息</w:t>
                        </w:r>
                      </w:p>
                    </w:txbxContent>
                  </v:textbox>
                </v:rect>
                <v:line id="Line 7" o:spid="_x0000_s1080" style="position:absolute;visibility:visible;mso-wrap-style:square" from="25958,3105" to="43786,7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">
                  <v:stroke endarrow="block"/>
                </v:line>
                <v:rect id="Rectangle 19" o:spid="_x0000_s1081" style="position:absolute;left:6857;top:7083;width:16087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" fillcolor="#9cc2e5 [1940]">
                  <v:textbox>
                    <w:txbxContent>
                      <w:p w:rsidR="00D249B3" w:rsidRDefault="00D249B3" w:rsidP="00D249B3">
                        <w:pPr>
                          <w:pStyle w:val="af4"/>
                          <w:spacing w:before="0" w:beforeAutospacing="0" w:after="0" w:afterAutospacing="0" w:line="312" w:lineRule="auto"/>
                          <w:ind w:firstLineChars="250" w:firstLine="513"/>
                        </w:pPr>
                        <w:r>
                          <w:rPr>
                            <w:rFonts w:ascii="Times New Roman" w:hint="eastAsia"/>
                            <w:spacing w:val="-5"/>
                            <w:sz w:val="21"/>
                            <w:szCs w:val="21"/>
                          </w:rPr>
                          <w:t>保单</w:t>
                        </w:r>
                        <w:r>
                          <w:rPr>
                            <w:rFonts w:ascii="Times New Roman"/>
                            <w:spacing w:val="-5"/>
                            <w:sz w:val="21"/>
                            <w:szCs w:val="21"/>
                          </w:rPr>
                          <w:t>模板大类</w:t>
                        </w:r>
                      </w:p>
                    </w:txbxContent>
                  </v:textbox>
                </v:rect>
                <v:rect id="Rectangle 19" o:spid="_x0000_s1082" style="position:absolute;left:35452;top:7534;width:16668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" fillcolor="#9cc2e5 [1940]">
                  <v:textbox>
                    <w:txbxContent>
                      <w:p w:rsidR="00D249B3" w:rsidRDefault="00D249B3" w:rsidP="00D249B3">
                        <w:pPr>
                          <w:pStyle w:val="af4"/>
                          <w:spacing w:before="0" w:beforeAutospacing="0" w:after="0" w:afterAutospacing="0" w:line="312" w:lineRule="auto"/>
                          <w:ind w:firstLineChars="250" w:firstLine="513"/>
                        </w:pPr>
                        <w:r>
                          <w:rPr>
                            <w:rFonts w:ascii="Times New Roman" w:hint="eastAsia"/>
                            <w:spacing w:val="-5"/>
                            <w:sz w:val="21"/>
                            <w:szCs w:val="21"/>
                          </w:rPr>
                          <w:t>保单模板</w:t>
                        </w:r>
                        <w:r w:rsidRPr="006E17A2">
                          <w:rPr>
                            <w:rFonts w:ascii="Times New Roman" w:hint="eastAsia"/>
                            <w:spacing w:val="-5"/>
                            <w:sz w:val="21"/>
                            <w:szCs w:val="21"/>
                          </w:rPr>
                          <w:t>配置</w:t>
                        </w:r>
                      </w:p>
                    </w:txbxContent>
                  </v:textbox>
                </v:rect>
                <v:rect id="Rectangle 18" o:spid="_x0000_s1083" style="position:absolute;left:8043;top:21913;width:13885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" fillcolor="#9cc2e5 [1940]">
                  <v:textbox>
                    <w:txbxContent>
                      <w:p w:rsidR="00D249B3" w:rsidRDefault="00D249B3" w:rsidP="00D249B3">
                        <w:pPr>
                          <w:pStyle w:val="af4"/>
                          <w:spacing w:before="0" w:beforeAutospacing="0" w:after="0" w:afterAutospacing="0" w:line="312" w:lineRule="auto"/>
                          <w:ind w:firstLineChars="200" w:firstLine="470"/>
                        </w:pPr>
                        <w:r>
                          <w:rPr>
                            <w:rFonts w:ascii="Times New Roman" w:hint="eastAsia"/>
                            <w:spacing w:val="-5"/>
                          </w:rPr>
                          <w:t>保单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>模板</w:t>
                        </w:r>
                      </w:p>
                    </w:txbxContent>
                  </v:textbox>
                </v:rect>
                <v:line id="Line 8" o:spid="_x0000_s1084" style="position:absolute;flip:x;visibility:visible;mso-wrap-style:square" from="38184,16763" to="45097,2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">
                  <v:stroke endarrow="block"/>
                </v:line>
                <v:oval id="椭圆 103" o:spid="_x0000_s1085" style="position:absolute;left:22182;top:25044;width:16002;height: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" fillcolor="#9cc2e5 [1940]" strokecolor="black [3213]">
                  <v:textbox>
                    <w:txbxContent>
                      <w:p w:rsidR="00D249B3" w:rsidRPr="00D249B3" w:rsidRDefault="00D249B3" w:rsidP="00D249B3">
                        <w:pPr>
                          <w:pStyle w:val="af4"/>
                          <w:spacing w:before="0" w:beforeAutospacing="0" w:after="0" w:afterAutospacing="0" w:line="312" w:lineRule="auto"/>
                          <w:ind w:firstLineChars="100" w:firstLine="235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pacing w:val="-5"/>
                          </w:rPr>
                          <w:t>删除</w:t>
                        </w:r>
                        <w:r>
                          <w:rPr>
                            <w:color w:val="000000" w:themeColor="text1"/>
                            <w:spacing w:val="-5"/>
                          </w:rPr>
                          <w:t>、</w:t>
                        </w:r>
                        <w:r w:rsidRPr="00D249B3">
                          <w:rPr>
                            <w:rFonts w:hint="eastAsia"/>
                            <w:color w:val="000000" w:themeColor="text1"/>
                            <w:spacing w:val="-5"/>
                          </w:rPr>
                          <w:t>移动</w:t>
                        </w:r>
                      </w:p>
                    </w:txbxContent>
                  </v:textbox>
                </v:oval>
                <v:oval id="椭圆 104" o:spid="_x0000_s1086" style="position:absolute;left:26353;top:18639;width:10052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" fillcolor="#9cc2e5 [1940]" strokecolor="black [3213]">
                  <v:textbox>
                    <w:txbxContent>
                      <w:p w:rsidR="00D249B3" w:rsidRPr="00D249B3" w:rsidRDefault="00D249B3" w:rsidP="00D249B3">
                        <w:pPr>
                          <w:pStyle w:val="af4"/>
                          <w:spacing w:before="0" w:beforeAutospacing="0" w:after="0" w:afterAutospacing="0" w:line="312" w:lineRule="auto"/>
                          <w:ind w:firstLineChars="50" w:firstLine="118"/>
                          <w:rPr>
                            <w:color w:val="000000" w:themeColor="text1"/>
                          </w:rPr>
                        </w:pPr>
                        <w:r w:rsidRPr="00D249B3">
                          <w:rPr>
                            <w:rFonts w:hint="eastAsia"/>
                            <w:color w:val="000000" w:themeColor="text1"/>
                            <w:spacing w:val="-5"/>
                          </w:rPr>
                          <w:t>复制</w:t>
                        </w:r>
                      </w:p>
                    </w:txbxContent>
                  </v:textbox>
                </v:oval>
                <v:oval id="椭圆 105" o:spid="_x0000_s1087" style="position:absolute;left:22497;top:31518;width:15578;height: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" fillcolor="#9cc2e5 [1940]" strokecolor="black [3213]">
                  <v:textbox>
                    <w:txbxContent>
                      <w:p w:rsidR="00D249B3" w:rsidRDefault="00D249B3" w:rsidP="00D249B3">
                        <w:pPr>
                          <w:pStyle w:val="af4"/>
                          <w:spacing w:before="0" w:beforeAutospacing="0" w:after="0" w:afterAutospacing="0" w:line="312" w:lineRule="auto"/>
                          <w:ind w:firstLine="202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  <w:sz w:val="21"/>
                            <w:szCs w:val="21"/>
                          </w:rPr>
                          <w:t>提交</w:t>
                        </w:r>
                        <w:r>
                          <w:rPr>
                            <w:color w:val="000000"/>
                            <w:spacing w:val="-5"/>
                            <w:sz w:val="21"/>
                            <w:szCs w:val="21"/>
                          </w:rPr>
                          <w:t>、暂存</w:t>
                        </w:r>
                        <w:r>
                          <w:rPr>
                            <w:rFonts w:hint="eastAsia"/>
                            <w:spacing w:val="-5"/>
                          </w:rPr>
                          <w:t>增111新增</w:t>
                        </w:r>
                      </w:p>
                    </w:txbxContent>
                  </v:textbox>
                </v:oval>
                <v:line id="Line 8" o:spid="_x0000_s1088" style="position:absolute;visibility:visible;mso-wrap-style:square" from="30226,29802" to="30286,3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MMwgAAANw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">
                  <v:stroke endarrow="block"/>
                </v:line>
                <v:line id="Line 9" o:spid="_x0000_s1089" style="position:absolute;flip:y;visibility:visible;mso-wrap-style:square" from="21928,20699" to="26353,2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">
                  <v:stroke endarrow="block"/>
                </v:line>
                <v:line id="Line 9" o:spid="_x0000_s1090" style="position:absolute;visibility:visible;mso-wrap-style:square" from="14986,24892" to="22497,3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CU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BwI0CUwgAAANw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</w:p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D249B3" w:rsidRDefault="00D249B3"/>
    <w:p w:rsidR="00375F84" w:rsidRDefault="00375F84">
      <w:r>
        <w:rPr>
          <w:noProof/>
        </w:rPr>
        <mc:AlternateContent>
          <mc:Choice Requires="wpc">
            <w:drawing>
              <wp:inline distT="0" distB="0" distL="0" distR="0" wp14:anchorId="4007723F" wp14:editId="78B6BF71">
                <wp:extent cx="5477510" cy="4759960"/>
                <wp:effectExtent l="0" t="0" r="8890" b="0"/>
                <wp:docPr id="86" name="画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701800" y="0"/>
                            <a:ext cx="1788159" cy="31051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75F84" w:rsidRDefault="00375F84" w:rsidP="00375F84">
                              <w:pPr>
                                <w:ind w:firstLineChars="150" w:firstLine="353"/>
                              </w:pPr>
                              <w:r>
                                <w:rPr>
                                  <w:rFonts w:hint="eastAsia"/>
                                </w:rPr>
                                <w:t>进入</w:t>
                              </w:r>
                              <w:r w:rsidR="006E17A2" w:rsidRPr="006E17A2">
                                <w:rPr>
                                  <w:rFonts w:hint="eastAsia"/>
                                </w:rPr>
                                <w:t>保单角色库管理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38290" y="310515"/>
                            <a:ext cx="1057590" cy="3895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55465" y="942340"/>
                            <a:ext cx="0" cy="279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63201" y="2565399"/>
                            <a:ext cx="1439" cy="260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53846" y="1498600"/>
                            <a:ext cx="3174" cy="76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95951" y="2240280"/>
                            <a:ext cx="1540850" cy="32511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75F84" w:rsidRDefault="006E17A2" w:rsidP="00375F84">
                              <w:pPr>
                                <w:ind w:firstLineChars="100" w:firstLine="235"/>
                              </w:pPr>
                              <w:r>
                                <w:rPr>
                                  <w:rFonts w:hint="eastAsia"/>
                                </w:rPr>
                                <w:t>保单角色组合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49485" y="1205775"/>
                            <a:ext cx="1089782" cy="25835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75F84" w:rsidRDefault="00375F84" w:rsidP="006E17A2">
                              <w:pPr>
                                <w:ind w:firstLineChars="150" w:firstLine="308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角色</w:t>
                              </w:r>
                              <w:r w:rsidR="006E17A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属性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95880" y="310515"/>
                            <a:ext cx="1782762" cy="4429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61440" y="708320"/>
                            <a:ext cx="391160" cy="790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375F84" w:rsidRDefault="006E17A2" w:rsidP="00375F84">
                              <w:pPr>
                                <w:pStyle w:val="af4"/>
                                <w:spacing w:before="0" w:beforeAutospacing="0" w:after="0" w:afterAutospacing="0" w:line="312" w:lineRule="auto"/>
                              </w:pPr>
                              <w:r w:rsidRPr="006E17A2">
                                <w:rPr>
                                  <w:rFonts w:ascii="Times New Roman" w:hint="eastAsia"/>
                                  <w:spacing w:val="-5"/>
                                  <w:sz w:val="21"/>
                                  <w:szCs w:val="21"/>
                                </w:rPr>
                                <w:t>保单角色库管理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545204" y="753428"/>
                            <a:ext cx="1666875" cy="26765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375F84" w:rsidRDefault="006E17A2" w:rsidP="006E17A2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250" w:firstLine="513"/>
                              </w:pPr>
                              <w:r w:rsidRPr="006E17A2">
                                <w:rPr>
                                  <w:rFonts w:ascii="Times New Roman" w:hint="eastAsia"/>
                                  <w:spacing w:val="-5"/>
                                  <w:sz w:val="21"/>
                                  <w:szCs w:val="21"/>
                                </w:rPr>
                                <w:t>保单角色配置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76867" y="2817918"/>
                            <a:ext cx="804333" cy="297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375F84" w:rsidRDefault="006E17A2" w:rsidP="00375F84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100" w:firstLine="235"/>
                              </w:pPr>
                              <w:r w:rsidRPr="006E17A2">
                                <w:rPr>
                                  <w:rFonts w:ascii="Times New Roman" w:hint="eastAsia"/>
                                  <w:spacing w:val="-5"/>
                                </w:rPr>
                                <w:t>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40200" y="3002121"/>
                            <a:ext cx="1320799" cy="29987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375F84" w:rsidRDefault="006E17A2" w:rsidP="006E17A2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100" w:firstLine="205"/>
                              </w:pPr>
                              <w:r>
                                <w:rPr>
                                  <w:rFonts w:ascii="Times New Roman" w:hint="eastAsia"/>
                                  <w:spacing w:val="-5"/>
                                  <w:sz w:val="21"/>
                                  <w:szCs w:val="21"/>
                                </w:rPr>
                                <w:t>角色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  <w:szCs w:val="21"/>
                                </w:rPr>
                                <w:t>名、</w:t>
                              </w:r>
                              <w:r>
                                <w:rPr>
                                  <w:rFonts w:ascii="Times New Roman" w:hint="eastAsia"/>
                                  <w:spacing w:val="-5"/>
                                  <w:sz w:val="21"/>
                                  <w:szCs w:val="21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8"/>
                        <wps:cNvCnPr>
                          <a:cxnSpLocks noChangeShapeType="1"/>
                          <a:stCxn id="66" idx="2"/>
                          <a:endCxn id="74" idx="6"/>
                        </wps:cNvCnPr>
                        <wps:spPr bwMode="auto">
                          <a:xfrm flipH="1">
                            <a:off x="3807580" y="1464129"/>
                            <a:ext cx="786796" cy="1236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椭圆 74"/>
                        <wps:cNvSpPr/>
                        <wps:spPr>
                          <a:xfrm>
                            <a:off x="2635333" y="2472046"/>
                            <a:ext cx="1172247" cy="45741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F84" w:rsidRDefault="00375F84" w:rsidP="00375F84">
                              <w:pPr>
                                <w:pStyle w:val="af4"/>
                                <w:spacing w:before="0" w:beforeAutospacing="0" w:after="0" w:afterAutospacing="0" w:line="312" w:lineRule="auto"/>
                              </w:pPr>
                              <w:r w:rsidRPr="00C14311">
                                <w:rPr>
                                  <w:rFonts w:hint="eastAsia"/>
                                  <w:color w:val="000000"/>
                                  <w:spacing w:val="-5"/>
                                  <w:sz w:val="20"/>
                                  <w:szCs w:val="15"/>
                                </w:rPr>
                                <w:t>上移</w:t>
                              </w:r>
                              <w:r w:rsidRPr="00C14311">
                                <w:rPr>
                                  <w:color w:val="000000"/>
                                  <w:spacing w:val="-5"/>
                                  <w:sz w:val="20"/>
                                  <w:szCs w:val="15"/>
                                </w:rPr>
                                <w:t>、下移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增</w:t>
                              </w:r>
                              <w:r>
                                <w:rPr>
                                  <w:spacing w:val="-5"/>
                                </w:rPr>
                                <w:t>111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新增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2635333" y="1863936"/>
                            <a:ext cx="1005206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F84" w:rsidRDefault="00375F84" w:rsidP="00375F84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202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  <w:sz w:val="21"/>
                                  <w:szCs w:val="21"/>
                                </w:rPr>
                                <w:t>删除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增111新增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2249714" y="3151800"/>
                            <a:ext cx="1557866" cy="4575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F84" w:rsidRDefault="00375F84" w:rsidP="00375F84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202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  <w:sz w:val="21"/>
                                  <w:szCs w:val="21"/>
                                </w:rPr>
                                <w:t>提交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1"/>
                                  <w:szCs w:val="21"/>
                                </w:rPr>
                                <w:t>、暂存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增111新增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2635333" y="1153666"/>
                            <a:ext cx="920667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F84" w:rsidRDefault="00375F84" w:rsidP="00375F84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202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  <w:sz w:val="21"/>
                                  <w:szCs w:val="21"/>
                                </w:rPr>
                                <w:t>新建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增111新增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Line 7"/>
                        <wps:cNvCnPr>
                          <a:cxnSpLocks noChangeShapeType="1"/>
                          <a:stCxn id="66" idx="1"/>
                          <a:endCxn id="76" idx="6"/>
                        </wps:cNvCnPr>
                        <wps:spPr bwMode="auto">
                          <a:xfrm flipH="1">
                            <a:off x="3640539" y="1334952"/>
                            <a:ext cx="408946" cy="7350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56000" y="1334952"/>
                            <a:ext cx="493485" cy="247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"/>
                        <wps:cNvCnPr>
                          <a:cxnSpLocks noChangeShapeType="1"/>
                          <a:stCxn id="66" idx="2"/>
                          <a:endCxn id="77" idx="6"/>
                        </wps:cNvCnPr>
                        <wps:spPr bwMode="auto">
                          <a:xfrm flipH="1">
                            <a:off x="3807580" y="1464129"/>
                            <a:ext cx="786796" cy="19164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8"/>
                        <wps:cNvCnPr>
                          <a:cxnSpLocks noChangeShapeType="1"/>
                          <a:stCxn id="66" idx="2"/>
                          <a:endCxn id="72" idx="0"/>
                        </wps:cNvCnPr>
                        <wps:spPr bwMode="auto">
                          <a:xfrm>
                            <a:off x="4594376" y="1464129"/>
                            <a:ext cx="206224" cy="15379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8"/>
                        <wps:cNvCnPr>
                          <a:cxnSpLocks noChangeShapeType="1"/>
                          <a:stCxn id="72" idx="1"/>
                        </wps:cNvCnPr>
                        <wps:spPr bwMode="auto">
                          <a:xfrm flipH="1">
                            <a:off x="3818467" y="3152061"/>
                            <a:ext cx="321733" cy="2285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7723F" id="画布 86" o:spid="_x0000_s1091" editas="canvas" style="width:431.3pt;height:374.8pt;mso-position-horizontal-relative:char;mso-position-vertical-relative:line" coordsize="54775,47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">
                <v:shape id="_x0000_s1092" type="#_x0000_t75" style="position:absolute;width:54775;height:47599;visibility:visible;mso-wrap-style:square">
                  <v:fill o:detectmouseclick="t"/>
                  <v:path o:connecttype="none"/>
                </v:shape>
                <v:shape id="AutoShape 4" o:spid="_x0000_s1093" type="#_x0000_t176" style="position:absolute;left:17018;width:1788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" fillcolor="#9cc2e5 [1940]">
                  <v:textbox>
                    <w:txbxContent>
                      <w:p w:rsidR="00375F84" w:rsidRDefault="00375F84" w:rsidP="00375F84">
                        <w:pPr>
                          <w:ind w:firstLineChars="150" w:firstLine="353"/>
                        </w:pPr>
                        <w:r>
                          <w:rPr>
                            <w:rFonts w:hint="eastAsia"/>
                          </w:rPr>
                          <w:t>进入</w:t>
                        </w:r>
                        <w:r w:rsidR="006E17A2" w:rsidRPr="006E17A2">
                          <w:rPr>
                            <w:rFonts w:hint="eastAsia"/>
                          </w:rPr>
                          <w:t>保单角色库管理</w:t>
                        </w:r>
                      </w:p>
                    </w:txbxContent>
                  </v:textbox>
                </v:shape>
                <v:line id="Line 7" o:spid="_x0000_s1094" style="position:absolute;flip:x;visibility:visible;mso-wrap-style:square" from="15382,3105" to="25958,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">
                  <v:stroke endarrow="block"/>
                </v:line>
                <v:line id="Line 8" o:spid="_x0000_s1095" style="position:absolute;visibility:visible;mso-wrap-style:square" from="43554,9423" to="43554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<v:stroke endarrow="block"/>
                </v:line>
                <v:line id="Line 9" o:spid="_x0000_s1096" style="position:absolute;visibility:visible;mso-wrap-style:square" from="15632,25653" to="15646,28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<v:stroke endarrow="block"/>
                </v:line>
                <v:line id="Line 11" o:spid="_x0000_s1097" style="position:absolute;flip:x;visibility:visible;mso-wrap-style:square" from="15538,14986" to="15570,22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2V4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VkGf1siAPTiBgAA//8DAFBLAQItABQABgAIAAAAIQDb4fbL7gAAAIUBAAATAAAAAAAAAAAA&#10;AAAAAAAAAABbQ29udGVudF9UeXBlc10ueG1sUEsBAi0AFAAGAAgAAAAhAFr0LFu/AAAAFQEAAAsA&#10;AAAAAAAAAAAAAAAAHwEAAF9yZWxzLy5yZWxzUEsBAi0AFAAGAAgAAAAhABfLZXjEAAAA2wAAAA8A&#10;AAAAAAAAAAAAAAAABwIAAGRycy9kb3ducmV2LnhtbFBLBQYAAAAAAwADALcAAAD4AgAAAAA=&#10;">
                  <v:stroke endarrow="block"/>
                </v:line>
                <v:rect id="Rectangle 18" o:spid="_x0000_s1098" style="position:absolute;left:7959;top:22402;width:1540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" fillcolor="#9cc2e5 [1940]">
                  <v:textbox>
                    <w:txbxContent>
                      <w:p w:rsidR="00375F84" w:rsidRDefault="006E17A2" w:rsidP="00375F84">
                        <w:pPr>
                          <w:ind w:firstLineChars="100" w:firstLine="235"/>
                        </w:pPr>
                        <w:r>
                          <w:rPr>
                            <w:rFonts w:hint="eastAsia"/>
                          </w:rPr>
                          <w:t>保单角色组合</w:t>
                        </w:r>
                      </w:p>
                    </w:txbxContent>
                  </v:textbox>
                </v:rect>
                <v:rect id="Rectangle 20" o:spid="_x0000_s1099" style="position:absolute;left:40494;top:12057;width:1089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" fillcolor="#9cc2e5 [1940]">
                  <v:textbox>
                    <w:txbxContent>
                      <w:p w:rsidR="00375F84" w:rsidRDefault="00375F84" w:rsidP="006E17A2">
                        <w:pPr>
                          <w:ind w:firstLineChars="150" w:firstLine="308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角色</w:t>
                        </w:r>
                        <w:r w:rsidR="006E17A2">
                          <w:rPr>
                            <w:rFonts w:hint="eastAsia"/>
                            <w:sz w:val="21"/>
                            <w:szCs w:val="21"/>
                          </w:rPr>
                          <w:t>属性</w:t>
                        </w:r>
                      </w:p>
                    </w:txbxContent>
                  </v:textbox>
                </v:rect>
                <v:line id="Line 7" o:spid="_x0000_s1100" style="position:absolute;visibility:visible;mso-wrap-style:square" from="25958,3105" to="43786,7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dH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2PTl/QD5PoPAAD//wMAUEsBAi0AFAAGAAgAAAAhANvh9svuAAAAhQEAABMAAAAAAAAAAAAAAAAA&#10;AAAAAFtDb250ZW50X1R5cGVzXS54bWxQSwECLQAUAAYACAAAACEAWvQsW78AAAAVAQAACwAAAAAA&#10;AAAAAAAAAAAfAQAAX3JlbHMvLnJlbHNQSwECLQAUAAYACAAAACEAlMl3R8AAAADbAAAADwAAAAAA&#10;AAAAAAAAAAAHAgAAZHJzL2Rvd25yZXYueG1sUEsFBgAAAAADAAMAtwAAAPQCAAAAAA==&#10;">
                  <v:stroke endarrow="block"/>
                </v:line>
                <v:rect id="Rectangle 19" o:spid="_x0000_s1101" style="position:absolute;left:13614;top:7083;width:3912;height:7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" fillcolor="#9cc2e5 [1940]">
                  <v:textbox style="layout-flow:vertical-ideographic">
                    <w:txbxContent>
                      <w:p w:rsidR="00375F84" w:rsidRDefault="006E17A2" w:rsidP="00375F84">
                        <w:pPr>
                          <w:pStyle w:val="af4"/>
                          <w:spacing w:before="0" w:beforeAutospacing="0" w:after="0" w:afterAutospacing="0" w:line="312" w:lineRule="auto"/>
                        </w:pPr>
                        <w:r w:rsidRPr="006E17A2">
                          <w:rPr>
                            <w:rFonts w:ascii="Times New Roman" w:hint="eastAsia"/>
                            <w:spacing w:val="-5"/>
                            <w:sz w:val="21"/>
                            <w:szCs w:val="21"/>
                          </w:rPr>
                          <w:t>保单角色库管理</w:t>
                        </w:r>
                      </w:p>
                    </w:txbxContent>
                  </v:textbox>
                </v:rect>
                <v:rect id="Rectangle 19" o:spid="_x0000_s1102" style="position:absolute;left:35452;top:7534;width:16668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" fillcolor="#9cc2e5 [1940]">
                  <v:textbox>
                    <w:txbxContent>
                      <w:p w:rsidR="00375F84" w:rsidRDefault="006E17A2" w:rsidP="006E17A2">
                        <w:pPr>
                          <w:pStyle w:val="af4"/>
                          <w:spacing w:before="0" w:beforeAutospacing="0" w:after="0" w:afterAutospacing="0" w:line="312" w:lineRule="auto"/>
                          <w:ind w:firstLineChars="250" w:firstLine="513"/>
                        </w:pPr>
                        <w:r w:rsidRPr="006E17A2">
                          <w:rPr>
                            <w:rFonts w:ascii="Times New Roman" w:hint="eastAsia"/>
                            <w:spacing w:val="-5"/>
                            <w:sz w:val="21"/>
                            <w:szCs w:val="21"/>
                          </w:rPr>
                          <w:t>保单角色配置</w:t>
                        </w:r>
                      </w:p>
                    </w:txbxContent>
                  </v:textbox>
                </v:rect>
                <v:rect id="Rectangle 18" o:spid="_x0000_s1103" style="position:absolute;left:11768;top:28179;width:8044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" fillcolor="#9cc2e5 [1940]">
                  <v:textbox>
                    <w:txbxContent>
                      <w:p w:rsidR="00375F84" w:rsidRDefault="006E17A2" w:rsidP="00375F84">
                        <w:pPr>
                          <w:pStyle w:val="af4"/>
                          <w:spacing w:before="0" w:beforeAutospacing="0" w:after="0" w:afterAutospacing="0" w:line="312" w:lineRule="auto"/>
                          <w:ind w:firstLineChars="100" w:firstLine="235"/>
                        </w:pPr>
                        <w:r w:rsidRPr="006E17A2">
                          <w:rPr>
                            <w:rFonts w:ascii="Times New Roman" w:hint="eastAsia"/>
                            <w:spacing w:val="-5"/>
                          </w:rPr>
                          <w:t>角色</w:t>
                        </w:r>
                      </w:p>
                    </w:txbxContent>
                  </v:textbox>
                </v:rect>
                <v:rect id="Rectangle 20" o:spid="_x0000_s1104" style="position:absolute;left:41402;top:30021;width:13207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" fillcolor="#9cc2e5 [1940]">
                  <v:textbox>
                    <w:txbxContent>
                      <w:p w:rsidR="00375F84" w:rsidRDefault="006E17A2" w:rsidP="006E17A2">
                        <w:pPr>
                          <w:pStyle w:val="af4"/>
                          <w:spacing w:before="0" w:beforeAutospacing="0" w:after="0" w:afterAutospacing="0" w:line="312" w:lineRule="auto"/>
                          <w:ind w:firstLineChars="100" w:firstLine="205"/>
                        </w:pPr>
                        <w:r>
                          <w:rPr>
                            <w:rFonts w:ascii="Times New Roman" w:hint="eastAsia"/>
                            <w:spacing w:val="-5"/>
                            <w:sz w:val="21"/>
                            <w:szCs w:val="21"/>
                          </w:rPr>
                          <w:t>角色</w:t>
                        </w:r>
                        <w:r>
                          <w:rPr>
                            <w:rFonts w:ascii="Times New Roman"/>
                            <w:spacing w:val="-5"/>
                            <w:sz w:val="21"/>
                            <w:szCs w:val="21"/>
                          </w:rPr>
                          <w:t>名、</w:t>
                        </w:r>
                        <w:r>
                          <w:rPr>
                            <w:rFonts w:ascii="Times New Roman" w:hint="eastAsia"/>
                            <w:spacing w:val="-5"/>
                            <w:sz w:val="21"/>
                            <w:szCs w:val="21"/>
                          </w:rPr>
                          <w:t>描述</w:t>
                        </w:r>
                      </w:p>
                    </w:txbxContent>
                  </v:textbox>
                </v:rect>
                <v:line id="Line 8" o:spid="_x0000_s1105" style="position:absolute;flip:x;visibility:visible;mso-wrap-style:square" from="38075,14641" to="45943,27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">
                  <v:stroke endarrow="block"/>
                </v:line>
                <v:oval id="椭圆 74" o:spid="_x0000_s1106" style="position:absolute;left:26353;top:24720;width:11722;height: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" fillcolor="#9cc2e5 [1940]" strokecolor="black [3213]">
                  <v:textbox>
                    <w:txbxContent>
                      <w:p w:rsidR="00375F84" w:rsidRDefault="00375F84" w:rsidP="00375F84">
                        <w:pPr>
                          <w:pStyle w:val="af4"/>
                          <w:spacing w:before="0" w:beforeAutospacing="0" w:after="0" w:afterAutospacing="0" w:line="312" w:lineRule="auto"/>
                        </w:pPr>
                        <w:r w:rsidRPr="00C14311">
                          <w:rPr>
                            <w:rFonts w:hint="eastAsia"/>
                            <w:color w:val="000000"/>
                            <w:spacing w:val="-5"/>
                            <w:sz w:val="20"/>
                            <w:szCs w:val="15"/>
                          </w:rPr>
                          <w:t>上移</w:t>
                        </w:r>
                        <w:r w:rsidRPr="00C14311">
                          <w:rPr>
                            <w:color w:val="000000"/>
                            <w:spacing w:val="-5"/>
                            <w:sz w:val="20"/>
                            <w:szCs w:val="15"/>
                          </w:rPr>
                          <w:t>、下移</w:t>
                        </w:r>
                        <w:r>
                          <w:rPr>
                            <w:rFonts w:hint="eastAsia"/>
                            <w:spacing w:val="-5"/>
                          </w:rPr>
                          <w:t>增</w:t>
                        </w:r>
                        <w:r>
                          <w:rPr>
                            <w:spacing w:val="-5"/>
                          </w:rPr>
                          <w:t>111</w:t>
                        </w:r>
                        <w:r>
                          <w:rPr>
                            <w:rFonts w:hint="eastAsia"/>
                            <w:spacing w:val="-5"/>
                          </w:rPr>
                          <w:t>新增</w:t>
                        </w:r>
                      </w:p>
                    </w:txbxContent>
                  </v:textbox>
                </v:oval>
                <v:oval id="椭圆 76" o:spid="_x0000_s1107" style="position:absolute;left:26353;top:18639;width:10052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" fillcolor="#9cc2e5 [1940]" strokecolor="black [3213]">
                  <v:textbox>
                    <w:txbxContent>
                      <w:p w:rsidR="00375F84" w:rsidRDefault="00375F84" w:rsidP="00375F84">
                        <w:pPr>
                          <w:pStyle w:val="af4"/>
                          <w:spacing w:before="0" w:beforeAutospacing="0" w:after="0" w:afterAutospacing="0" w:line="312" w:lineRule="auto"/>
                          <w:ind w:firstLine="202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  <w:sz w:val="21"/>
                            <w:szCs w:val="21"/>
                          </w:rPr>
                          <w:t>删除</w:t>
                        </w:r>
                        <w:r>
                          <w:rPr>
                            <w:rFonts w:hint="eastAsia"/>
                            <w:spacing w:val="-5"/>
                          </w:rPr>
                          <w:t>增111新增</w:t>
                        </w:r>
                      </w:p>
                    </w:txbxContent>
                  </v:textbox>
                </v:oval>
                <v:oval id="椭圆 77" o:spid="_x0000_s1108" style="position:absolute;left:22497;top:31518;width:15578;height: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" fillcolor="#9cc2e5 [1940]" strokecolor="black [3213]">
                  <v:textbox>
                    <w:txbxContent>
                      <w:p w:rsidR="00375F84" w:rsidRDefault="00375F84" w:rsidP="00375F84">
                        <w:pPr>
                          <w:pStyle w:val="af4"/>
                          <w:spacing w:before="0" w:beforeAutospacing="0" w:after="0" w:afterAutospacing="0" w:line="312" w:lineRule="auto"/>
                          <w:ind w:firstLine="202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  <w:sz w:val="21"/>
                            <w:szCs w:val="21"/>
                          </w:rPr>
                          <w:t>提交</w:t>
                        </w:r>
                        <w:r>
                          <w:rPr>
                            <w:color w:val="000000"/>
                            <w:spacing w:val="-5"/>
                            <w:sz w:val="21"/>
                            <w:szCs w:val="21"/>
                          </w:rPr>
                          <w:t>、暂存</w:t>
                        </w:r>
                        <w:r>
                          <w:rPr>
                            <w:rFonts w:hint="eastAsia"/>
                            <w:spacing w:val="-5"/>
                          </w:rPr>
                          <w:t>增111新增</w:t>
                        </w:r>
                      </w:p>
                    </w:txbxContent>
                  </v:textbox>
                </v:oval>
                <v:oval id="椭圆 78" o:spid="_x0000_s1109" style="position:absolute;left:26353;top:11536;width:9207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" fillcolor="#9cc2e5 [1940]" strokecolor="black [3213]">
                  <v:textbox>
                    <w:txbxContent>
                      <w:p w:rsidR="00375F84" w:rsidRDefault="00375F84" w:rsidP="00375F84">
                        <w:pPr>
                          <w:pStyle w:val="af4"/>
                          <w:spacing w:before="0" w:beforeAutospacing="0" w:after="0" w:afterAutospacing="0" w:line="312" w:lineRule="auto"/>
                          <w:ind w:firstLine="202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  <w:sz w:val="21"/>
                            <w:szCs w:val="21"/>
                          </w:rPr>
                          <w:t>新建</w:t>
                        </w:r>
                        <w:r>
                          <w:rPr>
                            <w:rFonts w:hint="eastAsia"/>
                            <w:spacing w:val="-5"/>
                          </w:rPr>
                          <w:t>增111新增</w:t>
                        </w:r>
                      </w:p>
                    </w:txbxContent>
                  </v:textbox>
                </v:oval>
                <v:line id="Line 7" o:spid="_x0000_s1110" style="position:absolute;flip:x;visibility:visible;mso-wrap-style:square" from="36405,13349" to="40494,20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">
                  <v:stroke endarrow="block"/>
                </v:line>
                <v:line id="Line 7" o:spid="_x0000_s1111" style="position:absolute;flip:x;visibility:visible;mso-wrap-style:square" from="35560,13349" to="40494,13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">
                  <v:stroke endarrow="block"/>
                </v:line>
                <v:line id="Line 8" o:spid="_x0000_s1112" style="position:absolute;flip:x;visibility:visible;mso-wrap-style:square" from="38075,14641" to="45943,3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">
                  <v:stroke endarrow="block"/>
                </v:line>
                <v:line id="Line 8" o:spid="_x0000_s1113" style="position:absolute;visibility:visible;mso-wrap-style:square" from="45943,14641" to="48006,30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G9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camL+kHyM0vAAAA//8DAFBLAQItABQABgAIAAAAIQDb4fbL7gAAAIUBAAATAAAAAAAAAAAAAAAA&#10;AAAAAABbQ29udGVudF9UeXBlc10ueG1sUEsBAi0AFAAGAAgAAAAhAFr0LFu/AAAAFQEAAAsAAAAA&#10;AAAAAAAAAAAAHwEAAF9yZWxzLy5yZWxzUEsBAi0AFAAGAAgAAAAhACTFkb3BAAAA2wAAAA8AAAAA&#10;AAAAAAAAAAAABwIAAGRycy9kb3ducmV2LnhtbFBLBQYAAAAAAwADALcAAAD1AgAAAAA=&#10;">
                  <v:stroke endarrow="block"/>
                </v:line>
                <v:line id="Line 8" o:spid="_x0000_s1114" style="position:absolute;flip:x;visibility:visible;mso-wrap-style:square" from="38184,31520" to="41402,3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375F84" w:rsidRDefault="00375F84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4C4315" w:rsidRDefault="004C4315"/>
    <w:p w:rsidR="00DC6B58" w:rsidRDefault="004C4315">
      <w:r>
        <w:rPr>
          <w:noProof/>
        </w:rPr>
        <w:lastRenderedPageBreak/>
        <mc:AlternateContent>
          <mc:Choice Requires="wpc">
            <w:drawing>
              <wp:inline distT="0" distB="0" distL="0" distR="0" wp14:anchorId="3186E62C" wp14:editId="1F38F449">
                <wp:extent cx="5477510" cy="4759960"/>
                <wp:effectExtent l="0" t="0" r="0" b="0"/>
                <wp:docPr id="101" name="画布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701800" y="0"/>
                            <a:ext cx="1788159" cy="31051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4C4315" w:rsidRDefault="004C4315" w:rsidP="004C4315">
                              <w:pPr>
                                <w:ind w:firstLineChars="150" w:firstLine="353"/>
                              </w:pPr>
                              <w:r>
                                <w:rPr>
                                  <w:rFonts w:hint="eastAsia"/>
                                </w:rPr>
                                <w:t>进入保单</w:t>
                              </w:r>
                              <w:r>
                                <w:t>模型配置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"/>
                        <wps:cNvCnPr>
                          <a:cxnSpLocks noChangeShapeType="1"/>
                          <a:stCxn id="4294967295" idx="2"/>
                        </wps:cNvCnPr>
                        <wps:spPr bwMode="auto">
                          <a:xfrm flipH="1">
                            <a:off x="1538290" y="310515"/>
                            <a:ext cx="1057590" cy="3895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55465" y="942340"/>
                            <a:ext cx="0" cy="279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  <a:stCxn id="4294967295" idx="2"/>
                          <a:endCxn id="4294967295" idx="0"/>
                        </wps:cNvCnPr>
                        <wps:spPr bwMode="auto">
                          <a:xfrm>
                            <a:off x="1563201" y="2565399"/>
                            <a:ext cx="1439" cy="260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  <a:stCxn id="4294967295" idx="2"/>
                        </wps:cNvCnPr>
                        <wps:spPr bwMode="auto">
                          <a:xfrm flipH="1">
                            <a:off x="1553846" y="1498600"/>
                            <a:ext cx="3174" cy="76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  <a:stCxn id="4294967295" idx="2"/>
                          <a:endCxn id="4294967295" idx="0"/>
                        </wps:cNvCnPr>
                        <wps:spPr bwMode="auto">
                          <a:xfrm>
                            <a:off x="1564640" y="3124200"/>
                            <a:ext cx="5080" cy="3962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13350" y="2240280"/>
                            <a:ext cx="2499701" cy="32511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4C4315" w:rsidRDefault="004C4315" w:rsidP="004C4315">
                              <w:pPr>
                                <w:ind w:firstLineChars="100" w:firstLine="235"/>
                              </w:pPr>
                              <w:r>
                                <w:rPr>
                                  <w:rFonts w:hint="eastAsia"/>
                                </w:rPr>
                                <w:t>险种大类（家财</w:t>
                              </w:r>
                              <w:r>
                                <w:t>险、意外险等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49485" y="1205775"/>
                            <a:ext cx="615043" cy="25835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4C4315" w:rsidRDefault="004C4315" w:rsidP="004C4315">
                              <w:pPr>
                                <w:ind w:firstLineChars="50" w:firstLine="103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31520" y="3520441"/>
                            <a:ext cx="1676400" cy="30479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4C4315" w:rsidRDefault="004C4315" w:rsidP="004C4315">
                              <w:pPr>
                                <w:ind w:firstLineChars="200" w:firstLine="470"/>
                              </w:pPr>
                              <w:r>
                                <w:rPr>
                                  <w:rFonts w:hint="eastAsia"/>
                                </w:rPr>
                                <w:t>具体</w:t>
                              </w:r>
                              <w:r>
                                <w:t>保单模型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7"/>
                        <wps:cNvCnPr>
                          <a:cxnSpLocks noChangeShapeType="1"/>
                          <a:stCxn id="4294967295" idx="2"/>
                          <a:endCxn id="4294967295" idx="0"/>
                        </wps:cNvCnPr>
                        <wps:spPr bwMode="auto">
                          <a:xfrm>
                            <a:off x="2595880" y="310515"/>
                            <a:ext cx="1782762" cy="4429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61440" y="708320"/>
                            <a:ext cx="391160" cy="790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</w:pPr>
                              <w:r>
                                <w:rPr>
                                  <w:rFonts w:ascii="Times New Roman" w:hint="eastAsia"/>
                                  <w:spacing w:val="-5"/>
                                  <w:sz w:val="21"/>
                                  <w:szCs w:val="21"/>
                                </w:rPr>
                                <w:t>保单模型树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545204" y="753428"/>
                            <a:ext cx="1666875" cy="26765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150" w:firstLine="308"/>
                              </w:pPr>
                              <w:r>
                                <w:rPr>
                                  <w:rFonts w:ascii="Times New Roman" w:hint="eastAsia"/>
                                  <w:spacing w:val="-5"/>
                                  <w:sz w:val="21"/>
                                  <w:szCs w:val="21"/>
                                </w:rPr>
                                <w:t>保单模型详细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19760" y="2826385"/>
                            <a:ext cx="1889759" cy="297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100" w:firstLine="235"/>
                              </w:pPr>
                              <w:r>
                                <w:rPr>
                                  <w:rFonts w:ascii="Times New Roman" w:hint="eastAsia"/>
                                  <w:spacing w:val="-5"/>
                                </w:rPr>
                                <w:t>险种（家庭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</w:rPr>
                                <w:t>财产险等</w:t>
                              </w:r>
                              <w:r>
                                <w:rPr>
                                  <w:rFonts w:ascii="Times New Roman" w:hint="eastAsia"/>
                                  <w:spacing w:val="-5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57485" y="2333255"/>
                            <a:ext cx="614680" cy="2578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01"/>
                              </w:pPr>
                              <w:r>
                                <w:rPr>
                                  <w:rFonts w:ascii="Times New Roman" w:hint="eastAsia"/>
                                  <w:spacing w:val="-5"/>
                                  <w:sz w:val="21"/>
                                  <w:szCs w:val="21"/>
                                </w:rPr>
                                <w:t>属性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8"/>
                        <wps:cNvCnPr>
                          <a:cxnSpLocks noChangeShapeType="1"/>
                          <a:stCxn id="4294967295" idx="2"/>
                          <a:endCxn id="4294967295" idx="0"/>
                        </wps:cNvCnPr>
                        <wps:spPr bwMode="auto">
                          <a:xfrm>
                            <a:off x="4357007" y="1464129"/>
                            <a:ext cx="507818" cy="8691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椭圆 25"/>
                        <wps:cNvSpPr/>
                        <wps:spPr>
                          <a:xfrm>
                            <a:off x="3035685" y="2920779"/>
                            <a:ext cx="1172247" cy="45741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</w:pPr>
                              <w:r w:rsidRPr="00C14311">
                                <w:rPr>
                                  <w:rFonts w:hint="eastAsia"/>
                                  <w:color w:val="000000"/>
                                  <w:spacing w:val="-5"/>
                                  <w:sz w:val="20"/>
                                  <w:szCs w:val="15"/>
                                </w:rPr>
                                <w:t>上移</w:t>
                              </w:r>
                              <w:r w:rsidRPr="00C14311">
                                <w:rPr>
                                  <w:color w:val="000000"/>
                                  <w:spacing w:val="-5"/>
                                  <w:sz w:val="20"/>
                                  <w:szCs w:val="15"/>
                                </w:rPr>
                                <w:t>、下移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增</w:t>
                              </w:r>
                              <w:r>
                                <w:rPr>
                                  <w:spacing w:val="-5"/>
                                </w:rPr>
                                <w:t>111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新增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3092533" y="1898733"/>
                            <a:ext cx="956951" cy="41266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202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  <w:sz w:val="21"/>
                                  <w:szCs w:val="21"/>
                                </w:rPr>
                                <w:t>复制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增</w:t>
                              </w:r>
                              <w:r>
                                <w:rPr>
                                  <w:spacing w:val="-5"/>
                                </w:rPr>
                                <w:t>111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新增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3092661" y="2414270"/>
                            <a:ext cx="1005206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202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  <w:sz w:val="21"/>
                                  <w:szCs w:val="21"/>
                                </w:rPr>
                                <w:t>删除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增111新增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2853267" y="3558200"/>
                            <a:ext cx="1557866" cy="4575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202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  <w:sz w:val="21"/>
                                  <w:szCs w:val="21"/>
                                </w:rPr>
                                <w:t>提交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1"/>
                                  <w:szCs w:val="21"/>
                                </w:rPr>
                                <w:t>、暂存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增111新增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2635333" y="1153666"/>
                            <a:ext cx="920667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202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  <w:sz w:val="21"/>
                                  <w:szCs w:val="21"/>
                                </w:rPr>
                                <w:t>新建</w:t>
                              </w:r>
                              <w:r>
                                <w:rPr>
                                  <w:rFonts w:hint="eastAsia"/>
                                  <w:spacing w:val="-5"/>
                                </w:rPr>
                                <w:t>增111新增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ine 7"/>
                        <wps:cNvCnPr>
                          <a:cxnSpLocks noChangeShapeType="1"/>
                          <a:stCxn id="4294967295" idx="1"/>
                          <a:endCxn id="4294967295" idx="6"/>
                        </wps:cNvCnPr>
                        <wps:spPr bwMode="auto">
                          <a:xfrm>
                            <a:off x="4049485" y="1334952"/>
                            <a:ext cx="158447" cy="18145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7"/>
                        <wps:cNvCnPr>
                          <a:cxnSpLocks noChangeShapeType="1"/>
                          <a:stCxn id="4294967295" idx="3"/>
                          <a:endCxn id="4294967295" idx="2"/>
                        </wps:cNvCnPr>
                        <wps:spPr bwMode="auto">
                          <a:xfrm flipV="1">
                            <a:off x="2407920" y="3149489"/>
                            <a:ext cx="627765" cy="5233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7"/>
                        <wps:cNvCnPr>
                          <a:cxnSpLocks noChangeShapeType="1"/>
                          <a:stCxn id="4294967295" idx="3"/>
                          <a:endCxn id="4294967295" idx="2"/>
                        </wps:cNvCnPr>
                        <wps:spPr bwMode="auto">
                          <a:xfrm flipV="1">
                            <a:off x="2407920" y="2620328"/>
                            <a:ext cx="684741" cy="1052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7"/>
                        <wps:cNvCnPr>
                          <a:cxnSpLocks noChangeShapeType="1"/>
                          <a:stCxn id="4294967295" idx="1"/>
                          <a:endCxn id="4294967295" idx="6"/>
                        </wps:cNvCnPr>
                        <wps:spPr bwMode="auto">
                          <a:xfrm flipH="1">
                            <a:off x="3556000" y="1334952"/>
                            <a:ext cx="493485" cy="247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7"/>
                        <wps:cNvCnPr>
                          <a:cxnSpLocks noChangeShapeType="1"/>
                          <a:endCxn id="4294967295" idx="2"/>
                        </wps:cNvCnPr>
                        <wps:spPr bwMode="auto">
                          <a:xfrm flipV="1">
                            <a:off x="2407920" y="2105067"/>
                            <a:ext cx="684613" cy="1569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7"/>
                        <wps:cNvCnPr>
                          <a:cxnSpLocks noChangeShapeType="1"/>
                          <a:stCxn id="4294967295" idx="3"/>
                          <a:endCxn id="4294967295" idx="3"/>
                        </wps:cNvCnPr>
                        <wps:spPr bwMode="auto">
                          <a:xfrm flipV="1">
                            <a:off x="2509519" y="1505428"/>
                            <a:ext cx="260643" cy="14698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7"/>
                        <wps:cNvCnPr>
                          <a:cxnSpLocks noChangeShapeType="1"/>
                          <a:stCxn id="4294967295" idx="0"/>
                          <a:endCxn id="4294967295" idx="2"/>
                        </wps:cNvCnPr>
                        <wps:spPr bwMode="auto">
                          <a:xfrm flipV="1">
                            <a:off x="1563201" y="1359724"/>
                            <a:ext cx="1072132" cy="8805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86E62C" id="画布 101" o:spid="_x0000_s1115" editas="canvas" style="width:431.3pt;height:374.8pt;mso-position-horizontal-relative:char;mso-position-vertical-relative:line" coordsize="54775,47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">
                <v:shape id="_x0000_s1116" type="#_x0000_t75" style="position:absolute;width:54775;height:47599;visibility:visible;mso-wrap-style:square">
                  <v:fill o:detectmouseclick="t"/>
                  <v:path o:connecttype="none"/>
                </v:shape>
                <v:shape id="AutoShape 4" o:spid="_x0000_s1117" type="#_x0000_t176" style="position:absolute;left:17018;width:1788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" fillcolor="#9cc2e5 [1940]">
                  <v:textbox>
                    <w:txbxContent>
                      <w:p w:rsidR="004C4315" w:rsidRDefault="004C4315" w:rsidP="004C4315">
                        <w:pPr>
                          <w:ind w:firstLineChars="150" w:firstLine="353"/>
                        </w:pPr>
                        <w:r>
                          <w:rPr>
                            <w:rFonts w:hint="eastAsia"/>
                          </w:rPr>
                          <w:t>进入保单</w:t>
                        </w:r>
                        <w:r>
                          <w:t>模型配置</w:t>
                        </w:r>
                      </w:p>
                    </w:txbxContent>
                  </v:textbox>
                </v:shape>
                <v:line id="Line 7" o:spid="_x0000_s1118" style="position:absolute;flip:x;visibility:visible;mso-wrap-style:square" from="15382,3105" to="25958,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<v:stroke endarrow="block"/>
                </v:line>
                <v:line id="Line 8" o:spid="_x0000_s1119" style="position:absolute;visibility:visible;mso-wrap-style:square" from="43554,9423" to="43554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Line 9" o:spid="_x0000_s1120" style="position:absolute;visibility:visible;mso-wrap-style:square" from="15632,25653" to="15646,28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1" o:spid="_x0000_s1121" style="position:absolute;flip:x;visibility:visible;mso-wrap-style:square" from="15538,14986" to="15570,22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line id="Line 15" o:spid="_x0000_s1122" style="position:absolute;visibility:visible;mso-wrap-style:square" from="15646,31242" to="15697,3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rect id="Rectangle 18" o:spid="_x0000_s1123" style="position:absolute;left:3133;top:22402;width:24997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" fillcolor="#9cc2e5 [1940]">
                  <v:textbox>
                    <w:txbxContent>
                      <w:p w:rsidR="004C4315" w:rsidRDefault="004C4315" w:rsidP="004C4315">
                        <w:pPr>
                          <w:ind w:firstLineChars="100" w:firstLine="235"/>
                        </w:pPr>
                        <w:r>
                          <w:rPr>
                            <w:rFonts w:hint="eastAsia"/>
                          </w:rPr>
                          <w:t>险种大类（家财</w:t>
                        </w:r>
                        <w:r>
                          <w:t>险、意外险等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Rectangle 20" o:spid="_x0000_s1124" style="position:absolute;left:40494;top:12057;width:615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" fillcolor="#9cc2e5 [1940]">
                  <v:textbox>
                    <w:txbxContent>
                      <w:p w:rsidR="004C4315" w:rsidRDefault="004C4315" w:rsidP="004C4315">
                        <w:pPr>
                          <w:ind w:firstLineChars="50" w:firstLine="103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角色</w:t>
                        </w:r>
                      </w:p>
                    </w:txbxContent>
                  </v:textbox>
                </v:rect>
                <v:rect id="Rectangle 22" o:spid="_x0000_s1125" style="position:absolute;left:7315;top:35204;width:1676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" fillcolor="#9cc2e5 [1940]">
                  <v:textbox>
                    <w:txbxContent>
                      <w:p w:rsidR="004C4315" w:rsidRDefault="004C4315" w:rsidP="004C4315">
                        <w:pPr>
                          <w:ind w:firstLineChars="200" w:firstLine="470"/>
                        </w:pPr>
                        <w:r>
                          <w:rPr>
                            <w:rFonts w:hint="eastAsia"/>
                          </w:rPr>
                          <w:t>具体</w:t>
                        </w:r>
                        <w:r>
                          <w:t>保单模型</w:t>
                        </w:r>
                      </w:p>
                    </w:txbxContent>
                  </v:textbox>
                </v:rect>
                <v:line id="Line 7" o:spid="_x0000_s1126" style="position:absolute;visibility:visible;mso-wrap-style:square" from="25958,3105" to="43786,7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v:rect id="Rectangle 19" o:spid="_x0000_s1127" style="position:absolute;left:13614;top:7083;width:3912;height:7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" fillcolor="#9cc2e5 [1940]">
                  <v:textbox style="layout-flow:vertical-ideographic"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</w:pPr>
                        <w:r>
                          <w:rPr>
                            <w:rFonts w:ascii="Times New Roman" w:hint="eastAsia"/>
                            <w:spacing w:val="-5"/>
                            <w:sz w:val="21"/>
                            <w:szCs w:val="21"/>
                          </w:rPr>
                          <w:t>保单模型树</w:t>
                        </w:r>
                      </w:p>
                    </w:txbxContent>
                  </v:textbox>
                </v:rect>
                <v:rect id="Rectangle 19" o:spid="_x0000_s1128" style="position:absolute;left:35452;top:7534;width:16668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" fillcolor="#9cc2e5 [1940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Chars="150" w:firstLine="308"/>
                        </w:pPr>
                        <w:r>
                          <w:rPr>
                            <w:rFonts w:ascii="Times New Roman" w:hint="eastAsia"/>
                            <w:spacing w:val="-5"/>
                            <w:sz w:val="21"/>
                            <w:szCs w:val="21"/>
                          </w:rPr>
                          <w:t>保单模型详细</w:t>
                        </w:r>
                        <w:r>
                          <w:rPr>
                            <w:rFonts w:ascii="Times New Roman"/>
                            <w:spacing w:val="-5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rect>
                <v:rect id="Rectangle 18" o:spid="_x0000_s1129" style="position:absolute;left:6197;top:28263;width:18898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" fillcolor="#9cc2e5 [1940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Chars="100" w:firstLine="235"/>
                        </w:pPr>
                        <w:r>
                          <w:rPr>
                            <w:rFonts w:ascii="Times New Roman" w:hint="eastAsia"/>
                            <w:spacing w:val="-5"/>
                          </w:rPr>
                          <w:t>险种（家庭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>财产险等</w:t>
                        </w:r>
                        <w:r>
                          <w:rPr>
                            <w:rFonts w:ascii="Times New Roman" w:hint="eastAsia"/>
                            <w:spacing w:val="-5"/>
                          </w:rPr>
                          <w:t>）</w:t>
                        </w:r>
                      </w:p>
                    </w:txbxContent>
                  </v:textbox>
                </v:rect>
                <v:rect id="Rectangle 20" o:spid="_x0000_s1130" style="position:absolute;left:45574;top:23332;width:6147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" fillcolor="#9cc2e5 [1940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="101"/>
                        </w:pPr>
                        <w:r>
                          <w:rPr>
                            <w:rFonts w:ascii="Times New Roman" w:hint="eastAsia"/>
                            <w:spacing w:val="-5"/>
                            <w:sz w:val="21"/>
                            <w:szCs w:val="21"/>
                          </w:rPr>
                          <w:t>属性</w:t>
                        </w:r>
                      </w:p>
                    </w:txbxContent>
                  </v:textbox>
                </v:rect>
                <v:line id="Line 8" o:spid="_x0000_s1131" style="position:absolute;visibility:visible;mso-wrap-style:square" from="43570,14641" to="48648,2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<v:stroke endarrow="block"/>
                </v:line>
                <v:oval id="椭圆 25" o:spid="_x0000_s1132" style="position:absolute;left:30356;top:29207;width:11723;height: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" fillcolor="#9cc2e5 [1940]" strokecolor="black [3213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</w:pPr>
                        <w:r w:rsidRPr="00C14311">
                          <w:rPr>
                            <w:rFonts w:hint="eastAsia"/>
                            <w:color w:val="000000"/>
                            <w:spacing w:val="-5"/>
                            <w:sz w:val="20"/>
                            <w:szCs w:val="15"/>
                          </w:rPr>
                          <w:t>上移</w:t>
                        </w:r>
                        <w:r w:rsidRPr="00C14311">
                          <w:rPr>
                            <w:color w:val="000000"/>
                            <w:spacing w:val="-5"/>
                            <w:sz w:val="20"/>
                            <w:szCs w:val="15"/>
                          </w:rPr>
                          <w:t>、下移</w:t>
                        </w:r>
                        <w:r>
                          <w:rPr>
                            <w:rFonts w:hint="eastAsia"/>
                            <w:spacing w:val="-5"/>
                          </w:rPr>
                          <w:t>增</w:t>
                        </w:r>
                        <w:r>
                          <w:rPr>
                            <w:spacing w:val="-5"/>
                          </w:rPr>
                          <w:t>111</w:t>
                        </w:r>
                        <w:r>
                          <w:rPr>
                            <w:rFonts w:hint="eastAsia"/>
                            <w:spacing w:val="-5"/>
                          </w:rPr>
                          <w:t>新增</w:t>
                        </w:r>
                      </w:p>
                    </w:txbxContent>
                  </v:textbox>
                </v:oval>
                <v:oval id="椭圆 26" o:spid="_x0000_s1133" style="position:absolute;left:30925;top:18987;width:9569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" fillcolor="#9cc2e5 [1940]" strokecolor="black [3213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="202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  <w:sz w:val="21"/>
                            <w:szCs w:val="21"/>
                          </w:rPr>
                          <w:t>复制</w:t>
                        </w:r>
                        <w:r>
                          <w:rPr>
                            <w:rFonts w:hint="eastAsia"/>
                            <w:spacing w:val="-5"/>
                          </w:rPr>
                          <w:t>增</w:t>
                        </w:r>
                        <w:r>
                          <w:rPr>
                            <w:spacing w:val="-5"/>
                          </w:rPr>
                          <w:t>111</w:t>
                        </w:r>
                        <w:r>
                          <w:rPr>
                            <w:rFonts w:hint="eastAsia"/>
                            <w:spacing w:val="-5"/>
                          </w:rPr>
                          <w:t>新增</w:t>
                        </w:r>
                      </w:p>
                    </w:txbxContent>
                  </v:textbox>
                </v:oval>
                <v:oval id="椭圆 27" o:spid="_x0000_s1134" style="position:absolute;left:30926;top:24142;width:10052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" fillcolor="#9cc2e5 [1940]" strokecolor="black [3213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="202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  <w:sz w:val="21"/>
                            <w:szCs w:val="21"/>
                          </w:rPr>
                          <w:t>删除</w:t>
                        </w:r>
                        <w:r>
                          <w:rPr>
                            <w:rFonts w:hint="eastAsia"/>
                            <w:spacing w:val="-5"/>
                          </w:rPr>
                          <w:t>增111新增</w:t>
                        </w:r>
                      </w:p>
                    </w:txbxContent>
                  </v:textbox>
                </v:oval>
                <v:oval id="椭圆 28" o:spid="_x0000_s1135" style="position:absolute;left:28532;top:35582;width:15579;height: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" fillcolor="#9cc2e5 [1940]" strokecolor="black [3213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="202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  <w:sz w:val="21"/>
                            <w:szCs w:val="21"/>
                          </w:rPr>
                          <w:t>提交</w:t>
                        </w:r>
                        <w:r>
                          <w:rPr>
                            <w:color w:val="000000"/>
                            <w:spacing w:val="-5"/>
                            <w:sz w:val="21"/>
                            <w:szCs w:val="21"/>
                          </w:rPr>
                          <w:t>、暂存</w:t>
                        </w:r>
                        <w:r>
                          <w:rPr>
                            <w:rFonts w:hint="eastAsia"/>
                            <w:spacing w:val="-5"/>
                          </w:rPr>
                          <w:t>增111新增</w:t>
                        </w:r>
                      </w:p>
                    </w:txbxContent>
                  </v:textbox>
                </v:oval>
                <v:oval id="椭圆 30" o:spid="_x0000_s1136" style="position:absolute;left:26353;top:11536;width:9207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" fillcolor="#9cc2e5 [1940]" strokecolor="black [3213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="202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  <w:sz w:val="21"/>
                            <w:szCs w:val="21"/>
                          </w:rPr>
                          <w:t>新建</w:t>
                        </w:r>
                        <w:r>
                          <w:rPr>
                            <w:rFonts w:hint="eastAsia"/>
                            <w:spacing w:val="-5"/>
                          </w:rPr>
                          <w:t>增111新增</w:t>
                        </w:r>
                      </w:p>
                    </w:txbxContent>
                  </v:textbox>
                </v:oval>
                <v:line id="Line 7" o:spid="_x0000_s1137" style="position:absolute;visibility:visible;mso-wrap-style:square" from="40494,13349" to="42079,3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<v:stroke endarrow="block"/>
                </v:line>
                <v:line id="Line 7" o:spid="_x0000_s1138" style="position:absolute;flip:y;visibility:visible;mso-wrap-style:square" from="24079,31494" to="30356,3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0M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">
                  <v:stroke endarrow="block"/>
                </v:line>
                <v:line id="Line 7" o:spid="_x0000_s1139" style="position:absolute;flip:y;visibility:visible;mso-wrap-style:square" from="24079,26203" to="30926,3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85K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">
                  <v:stroke endarrow="block"/>
                </v:line>
                <v:line id="Line 7" o:spid="_x0000_s1140" style="position:absolute;flip:x;visibility:visible;mso-wrap-style:square" from="35560,13349" to="40494,13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">
                  <v:stroke endarrow="block"/>
                </v:line>
                <v:line id="Line 7" o:spid="_x0000_s1141" style="position:absolute;flip:y;visibility:visible;mso-wrap-style:square" from="24079,21050" to="30925,36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">
                  <v:stroke endarrow="block"/>
                </v:line>
                <v:line id="Line 7" o:spid="_x0000_s1142" style="position:absolute;flip:y;visibility:visible;mso-wrap-style:square" from="25095,15054" to="27701,29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">
                  <v:stroke endarrow="block"/>
                </v:line>
                <v:line id="Line 7" o:spid="_x0000_s1143" style="position:absolute;flip:y;visibility:visible;mso-wrap-style:square" from="15632,13597" to="26353,2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  <w:bookmarkStart w:id="0" w:name="_GoBack"/>
      <w:r w:rsidR="005A2D3F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77510" cy="475996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4" name="矩形 244"/>
                        <wps:cNvSpPr/>
                        <wps:spPr>
                          <a:xfrm>
                            <a:off x="2341309" y="3221072"/>
                            <a:ext cx="581660" cy="318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531" w:rsidRDefault="006F2531" w:rsidP="006F2531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100" w:firstLine="235"/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矩形 243"/>
                        <wps:cNvSpPr/>
                        <wps:spPr>
                          <a:xfrm>
                            <a:off x="1087473" y="3657490"/>
                            <a:ext cx="581660" cy="318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531" w:rsidRDefault="006F2531" w:rsidP="006F2531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2556054" y="2431364"/>
                            <a:ext cx="470535" cy="318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531" w:rsidRDefault="006F2531" w:rsidP="006F2531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矩形 240"/>
                        <wps:cNvSpPr/>
                        <wps:spPr>
                          <a:xfrm>
                            <a:off x="2680746" y="1662437"/>
                            <a:ext cx="470535" cy="318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531" w:rsidRDefault="006F2531" w:rsidP="006F2531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矩形 239"/>
                        <wps:cNvSpPr/>
                        <wps:spPr>
                          <a:xfrm>
                            <a:off x="2958355" y="855870"/>
                            <a:ext cx="470535" cy="318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531" w:rsidRDefault="006F2531" w:rsidP="006F2531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1223588" y="2867782"/>
                            <a:ext cx="581660" cy="318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>
                            <a:off x="1288133" y="2029582"/>
                            <a:ext cx="581660" cy="318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矩形 224"/>
                        <wps:cNvSpPr/>
                        <wps:spPr>
                          <a:xfrm>
                            <a:off x="1378418" y="1191381"/>
                            <a:ext cx="581660" cy="318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pacing w:val="-5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矩形 223"/>
                        <wps:cNvSpPr/>
                        <wps:spPr>
                          <a:xfrm>
                            <a:off x="1600091" y="353812"/>
                            <a:ext cx="582000" cy="318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  <a:stCxn id="168" idx="4"/>
                          <a:endCxn id="213" idx="0"/>
                        </wps:cNvCnPr>
                        <wps:spPr bwMode="auto">
                          <a:xfrm flipH="1">
                            <a:off x="1923566" y="1174005"/>
                            <a:ext cx="144715" cy="4366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  <a:stCxn id="51" idx="2"/>
                          <a:endCxn id="168" idx="0"/>
                        </wps:cNvCnPr>
                        <wps:spPr bwMode="auto">
                          <a:xfrm flipH="1">
                            <a:off x="2068281" y="344878"/>
                            <a:ext cx="140796" cy="417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  <a:stCxn id="213" idx="4"/>
                          <a:endCxn id="217" idx="0"/>
                        </wps:cNvCnPr>
                        <wps:spPr bwMode="auto">
                          <a:xfrm flipH="1">
                            <a:off x="1816713" y="2015727"/>
                            <a:ext cx="106853" cy="4156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椭圆 51"/>
                        <wps:cNvSpPr/>
                        <wps:spPr>
                          <a:xfrm>
                            <a:off x="2209077" y="138820"/>
                            <a:ext cx="1090847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4311" w:rsidRP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4C4315">
                                <w:rPr>
                                  <w:b/>
                                  <w:color w:val="000000" w:themeColor="text1"/>
                                  <w:spacing w:val="-5"/>
                                </w:rPr>
                                <w:t>S</w:t>
                              </w:r>
                              <w:r w:rsidRPr="004C4315">
                                <w:rPr>
                                  <w:rFonts w:hint="eastAsia"/>
                                  <w:b/>
                                  <w:color w:val="000000" w:themeColor="text1"/>
                                  <w:spacing w:val="-5"/>
                                </w:rPr>
                                <w:t>nake0</w:t>
                              </w:r>
                              <w:r w:rsidRPr="004C4315">
                                <w:rPr>
                                  <w:b/>
                                  <w:color w:val="000000" w:themeColor="text1"/>
                                  <w:spacing w:val="-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椭圆 168"/>
                        <wps:cNvSpPr/>
                        <wps:spPr>
                          <a:xfrm>
                            <a:off x="1523133" y="761890"/>
                            <a:ext cx="1090295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pacing w:val="-5"/>
                                </w:rPr>
                                <w:t>Snake02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椭圆 213"/>
                        <wps:cNvSpPr/>
                        <wps:spPr>
                          <a:xfrm>
                            <a:off x="1378418" y="1610648"/>
                            <a:ext cx="1090295" cy="40507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pacing w:val="-5"/>
                                </w:rPr>
                                <w:t>Snake03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椭圆 217"/>
                        <wps:cNvSpPr/>
                        <wps:spPr>
                          <a:xfrm>
                            <a:off x="1271565" y="2431364"/>
                            <a:ext cx="1090295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pacing w:val="-5"/>
                                </w:rPr>
                                <w:t>Snake0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-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椭圆 218"/>
                        <wps:cNvSpPr/>
                        <wps:spPr>
                          <a:xfrm>
                            <a:off x="1156855" y="3260726"/>
                            <a:ext cx="1090295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4C4315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pacing w:val="-5"/>
                                </w:rPr>
                                <w:t>Snake0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-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椭圆 219"/>
                        <wps:cNvSpPr/>
                        <wps:spPr>
                          <a:xfrm>
                            <a:off x="3976254" y="543736"/>
                            <a:ext cx="564958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Pr="004C4315" w:rsidRDefault="00046EDF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50" w:firstLine="118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pacing w:val="-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矩形 221"/>
                        <wps:cNvSpPr/>
                        <wps:spPr>
                          <a:xfrm>
                            <a:off x="3473861" y="214637"/>
                            <a:ext cx="471055" cy="3187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315" w:rsidRDefault="006F2531" w:rsidP="004C4315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50" w:firstLine="118"/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Line 7"/>
                        <wps:cNvCnPr>
                          <a:cxnSpLocks noChangeShapeType="1"/>
                          <a:stCxn id="51" idx="6"/>
                          <a:endCxn id="219" idx="1"/>
                        </wps:cNvCnPr>
                        <wps:spPr bwMode="auto">
                          <a:xfrm>
                            <a:off x="3299924" y="344878"/>
                            <a:ext cx="759066" cy="259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15"/>
                        <wps:cNvCnPr>
                          <a:cxnSpLocks noChangeShapeType="1"/>
                          <a:stCxn id="218" idx="4"/>
                          <a:endCxn id="242" idx="0"/>
                        </wps:cNvCnPr>
                        <wps:spPr bwMode="auto">
                          <a:xfrm flipH="1">
                            <a:off x="1614056" y="3672841"/>
                            <a:ext cx="87947" cy="3448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15"/>
                        <wps:cNvCnPr>
                          <a:cxnSpLocks noChangeShapeType="1"/>
                          <a:stCxn id="218" idx="6"/>
                          <a:endCxn id="235" idx="1"/>
                        </wps:cNvCnPr>
                        <wps:spPr bwMode="auto">
                          <a:xfrm>
                            <a:off x="2247150" y="3466784"/>
                            <a:ext cx="1002936" cy="323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15"/>
                        <wps:cNvCnPr>
                          <a:cxnSpLocks noChangeShapeType="1"/>
                          <a:stCxn id="217" idx="6"/>
                          <a:endCxn id="236" idx="1"/>
                        </wps:cNvCnPr>
                        <wps:spPr bwMode="auto">
                          <a:xfrm>
                            <a:off x="2361860" y="2637422"/>
                            <a:ext cx="1101212" cy="359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15"/>
                        <wps:cNvCnPr>
                          <a:cxnSpLocks noChangeShapeType="1"/>
                          <a:stCxn id="213" idx="6"/>
                          <a:endCxn id="237" idx="1"/>
                        </wps:cNvCnPr>
                        <wps:spPr bwMode="auto">
                          <a:xfrm>
                            <a:off x="2468713" y="1813188"/>
                            <a:ext cx="1122679" cy="344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15"/>
                        <wps:cNvCnPr>
                          <a:cxnSpLocks noChangeShapeType="1"/>
                          <a:stCxn id="168" idx="6"/>
                          <a:endCxn id="238" idx="1"/>
                        </wps:cNvCnPr>
                        <wps:spPr bwMode="auto">
                          <a:xfrm>
                            <a:off x="2613428" y="967948"/>
                            <a:ext cx="1201173" cy="4361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15"/>
                        <wps:cNvCnPr>
                          <a:cxnSpLocks noChangeShapeType="1"/>
                          <a:stCxn id="217" idx="4"/>
                          <a:endCxn id="218" idx="0"/>
                        </wps:cNvCnPr>
                        <wps:spPr bwMode="auto">
                          <a:xfrm flipH="1">
                            <a:off x="1702003" y="2843479"/>
                            <a:ext cx="114710" cy="4172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椭圆 235"/>
                        <wps:cNvSpPr/>
                        <wps:spPr>
                          <a:xfrm>
                            <a:off x="3167415" y="3730284"/>
                            <a:ext cx="564515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531" w:rsidRDefault="00046EDF" w:rsidP="006F2531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椭圆 236"/>
                        <wps:cNvSpPr/>
                        <wps:spPr>
                          <a:xfrm>
                            <a:off x="3380401" y="2937056"/>
                            <a:ext cx="564515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531" w:rsidRDefault="00046EDF" w:rsidP="006F2531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3508721" y="2096862"/>
                            <a:ext cx="564515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531" w:rsidRDefault="00046EDF" w:rsidP="006F2531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椭圆 238"/>
                        <wps:cNvSpPr/>
                        <wps:spPr>
                          <a:xfrm>
                            <a:off x="3731930" y="1343781"/>
                            <a:ext cx="564515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531" w:rsidRDefault="00046EDF" w:rsidP="006F2531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="115"/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椭圆 242"/>
                        <wps:cNvSpPr/>
                        <wps:spPr>
                          <a:xfrm>
                            <a:off x="1068908" y="4017709"/>
                            <a:ext cx="1090295" cy="4121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531" w:rsidRDefault="006F2531" w:rsidP="006F2531">
                              <w:pPr>
                                <w:pStyle w:val="af4"/>
                                <w:spacing w:before="0" w:beforeAutospacing="0" w:after="0" w:afterAutospacing="0" w:line="312" w:lineRule="auto"/>
                                <w:ind w:firstLineChars="100" w:firstLine="236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pacing w:val="-5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144" editas="canvas" style="width:431.3pt;height:374.8pt;mso-position-horizontal-relative:char;mso-position-vertical-relative:line" coordsize="54775,47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">
                <v:shape id="_x0000_s1145" type="#_x0000_t75" style="position:absolute;width:54775;height:47599;visibility:visible;mso-wrap-style:square">
                  <v:fill o:detectmouseclick="t"/>
                  <v:path o:connecttype="none"/>
                </v:shape>
                <v:rect id="矩形 244" o:spid="_x0000_s1146" style="position:absolute;left:23413;top:32210;width:5816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" fillcolor="white [3212]" strokecolor="white [3212]" strokeweight="1pt">
                  <v:textbox>
                    <w:txbxContent>
                      <w:p w:rsidR="006F2531" w:rsidRDefault="006F2531" w:rsidP="006F2531">
                        <w:pPr>
                          <w:pStyle w:val="af4"/>
                          <w:spacing w:before="0" w:beforeAutospacing="0" w:after="0" w:afterAutospacing="0" w:line="312" w:lineRule="auto"/>
                          <w:ind w:firstLineChars="100" w:firstLine="235"/>
                        </w:pPr>
                        <w:r>
                          <w:rPr>
                            <w:color w:val="000000"/>
                            <w:spacing w:val="-5"/>
                          </w:rPr>
                          <w:t>c</w:t>
                        </w:r>
                      </w:p>
                    </w:txbxContent>
                  </v:textbox>
                </v:rect>
                <v:rect id="矩形 243" o:spid="_x0000_s1147" style="position:absolute;left:10874;top:36574;width:5817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" fillcolor="white [3212]" strokecolor="white [3212]" strokeweight="1pt">
                  <v:textbox>
                    <w:txbxContent>
                      <w:p w:rsidR="006F2531" w:rsidRDefault="006F2531" w:rsidP="006F2531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</w:rPr>
                          <w:t>next</w:t>
                        </w:r>
                      </w:p>
                    </w:txbxContent>
                  </v:textbox>
                </v:rect>
                <v:rect id="矩形 241" o:spid="_x0000_s1148" style="position:absolute;left:25560;top:24313;width:470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" fillcolor="white [3212]" strokecolor="white [3212]" strokeweight="1pt">
                  <v:textbox>
                    <w:txbxContent>
                      <w:p w:rsidR="006F2531" w:rsidRDefault="006F2531" w:rsidP="006F2531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color w:val="000000"/>
                            <w:spacing w:val="-5"/>
                          </w:rPr>
                          <w:t>c</w:t>
                        </w:r>
                      </w:p>
                    </w:txbxContent>
                  </v:textbox>
                </v:rect>
                <v:rect id="矩形 240" o:spid="_x0000_s1149" style="position:absolute;left:26807;top:16624;width:470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" fillcolor="white [3212]" strokecolor="white [3212]" strokeweight="1pt">
                  <v:textbox>
                    <w:txbxContent>
                      <w:p w:rsidR="006F2531" w:rsidRDefault="006F2531" w:rsidP="006F2531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color w:val="000000"/>
                            <w:spacing w:val="-5"/>
                          </w:rPr>
                          <w:t>c</w:t>
                        </w:r>
                      </w:p>
                    </w:txbxContent>
                  </v:textbox>
                </v:rect>
                <v:rect id="矩形 239" o:spid="_x0000_s1150" style="position:absolute;left:29583;top:8558;width:4705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" fillcolor="white [3212]" strokecolor="white [3212]" strokeweight="1pt">
                  <v:textbox>
                    <w:txbxContent>
                      <w:p w:rsidR="006F2531" w:rsidRDefault="006F2531" w:rsidP="006F2531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color w:val="000000"/>
                            <w:spacing w:val="-5"/>
                          </w:rPr>
                          <w:t>c</w:t>
                        </w:r>
                      </w:p>
                    </w:txbxContent>
                  </v:textbox>
                </v:rect>
                <v:rect id="矩形 226" o:spid="_x0000_s1151" style="position:absolute;left:12235;top:28677;width:5817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" fillcolor="white [3212]" strokecolor="white [3212]" strokeweight="1pt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</w:rPr>
                          <w:t>next</w:t>
                        </w:r>
                      </w:p>
                    </w:txbxContent>
                  </v:textbox>
                </v:rect>
                <v:rect id="矩形 225" o:spid="_x0000_s1152" style="position:absolute;left:12881;top:20295;width:5816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" fillcolor="white [3212]" strokecolor="white [3212]" strokeweight="1pt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</w:rPr>
                          <w:t>next</w:t>
                        </w:r>
                      </w:p>
                    </w:txbxContent>
                  </v:textbox>
                </v:rect>
                <v:rect id="矩形 224" o:spid="_x0000_s1153" style="position:absolute;left:13784;top:11913;width:5816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" fillcolor="white [3212]" strokecolor="white [3212]" strokeweight="1pt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rFonts w:hint="eastAsia"/>
                            <w:color w:val="000000"/>
                            <w:spacing w:val="-5"/>
                          </w:rPr>
                          <w:t>next</w:t>
                        </w:r>
                      </w:p>
                    </w:txbxContent>
                  </v:textbox>
                </v:rect>
                <v:rect id="矩形 223" o:spid="_x0000_s1154" style="position:absolute;left:16000;top:3538;width:5820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" fillcolor="white [3212]" strokecolor="white [3212]" strokeweight="1pt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color w:val="000000"/>
                            <w:spacing w:val="-5"/>
                          </w:rPr>
                          <w:t>next</w:t>
                        </w:r>
                      </w:p>
                    </w:txbxContent>
                  </v:textbox>
                </v:rect>
                <v:line id="Line 9" o:spid="_x0000_s1155" style="position:absolute;flip:x;visibility:visible;mso-wrap-style:square" from="19235,11740" to="20682,16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v:line id="Line 11" o:spid="_x0000_s1156" style="position:absolute;flip:x;visibility:visible;mso-wrap-style:square" from="20682,3448" to="22090,7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line id="Line 15" o:spid="_x0000_s1157" style="position:absolute;flip:x;visibility:visible;mso-wrap-style:square" from="18167,20157" to="19235,2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oval id="椭圆 51" o:spid="_x0000_s1158" style="position:absolute;left:22090;top:1388;width:10909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" fillcolor="#9cc2e5 [1940]" strokecolor="black [3213]">
                  <v:textbox>
                    <w:txbxContent>
                      <w:p w:rsidR="00C14311" w:rsidRP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  <w:rPr>
                            <w:b/>
                            <w:color w:val="000000" w:themeColor="text1"/>
                          </w:rPr>
                        </w:pPr>
                        <w:r w:rsidRPr="004C4315">
                          <w:rPr>
                            <w:b/>
                            <w:color w:val="000000" w:themeColor="text1"/>
                            <w:spacing w:val="-5"/>
                          </w:rPr>
                          <w:t>S</w:t>
                        </w:r>
                        <w:r w:rsidRPr="004C4315">
                          <w:rPr>
                            <w:rFonts w:hint="eastAsia"/>
                            <w:b/>
                            <w:color w:val="000000" w:themeColor="text1"/>
                            <w:spacing w:val="-5"/>
                          </w:rPr>
                          <w:t>nake0</w:t>
                        </w:r>
                        <w:r w:rsidRPr="004C4315">
                          <w:rPr>
                            <w:b/>
                            <w:color w:val="000000" w:themeColor="text1"/>
                            <w:spacing w:val="-5"/>
                          </w:rPr>
                          <w:t>1</w:t>
                        </w:r>
                      </w:p>
                    </w:txbxContent>
                  </v:textbox>
                </v:oval>
                <v:oval id="椭圆 168" o:spid="_x0000_s1159" style="position:absolute;left:15231;top:7618;width:10903;height: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" fillcolor="#9cc2e5 [1940]" strokecolor="black [3213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pacing w:val="-5"/>
                          </w:rPr>
                          <w:t>Snake02</w:t>
                        </w:r>
                      </w:p>
                    </w:txbxContent>
                  </v:textbox>
                </v:oval>
                <v:oval id="椭圆 213" o:spid="_x0000_s1160" style="position:absolute;left:13784;top:16106;width:1090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" fillcolor="#9cc2e5 [1940]" strokecolor="black [3213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pacing w:val="-5"/>
                          </w:rPr>
                          <w:t>Snake03</w:t>
                        </w:r>
                      </w:p>
                    </w:txbxContent>
                  </v:textbox>
                </v:oval>
                <v:oval id="椭圆 217" o:spid="_x0000_s1161" style="position:absolute;left:12715;top:24313;width:10903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" fillcolor="#9cc2e5 [1940]" strokecolor="black [3213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pacing w:val="-5"/>
                          </w:rPr>
                          <w:t>Snake0</w:t>
                        </w:r>
                        <w:r>
                          <w:rPr>
                            <w:b/>
                            <w:bCs/>
                            <w:color w:val="000000"/>
                            <w:spacing w:val="-5"/>
                          </w:rPr>
                          <w:t>4</w:t>
                        </w:r>
                      </w:p>
                    </w:txbxContent>
                  </v:textbox>
                </v:oval>
                <v:oval id="椭圆 218" o:spid="_x0000_s1162" style="position:absolute;left:11568;top:32607;width:10903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" fillcolor="#9cc2e5 [1940]" strokecolor="black [3213]">
                  <v:textbox>
                    <w:txbxContent>
                      <w:p w:rsidR="004C4315" w:rsidRDefault="004C4315" w:rsidP="004C4315">
                        <w:pPr>
                          <w:pStyle w:val="af4"/>
                          <w:spacing w:before="0" w:beforeAutospacing="0" w:after="0" w:afterAutospacing="0" w:line="312" w:lineRule="auto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pacing w:val="-5"/>
                          </w:rPr>
                          <w:t>Snake0</w:t>
                        </w:r>
                        <w:r>
                          <w:rPr>
                            <w:b/>
                            <w:bCs/>
                            <w:color w:val="000000"/>
                            <w:spacing w:val="-5"/>
                          </w:rPr>
                          <w:t>5</w:t>
                        </w:r>
                      </w:p>
                    </w:txbxContent>
                  </v:textbox>
                </v:oval>
                <v:oval id="椭圆 219" o:spid="_x0000_s1163" style="position:absolute;left:39762;top:5437;width:5650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" fillcolor="#9cc2e5 [1940]" strokecolor="black [3213]">
                  <v:textbox>
                    <w:txbxContent>
                      <w:p w:rsidR="004C4315" w:rsidRPr="004C4315" w:rsidRDefault="00046EDF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Chars="50" w:firstLine="118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pacing w:val="-5"/>
                          </w:rPr>
                          <w:t>a</w:t>
                        </w:r>
                      </w:p>
                    </w:txbxContent>
                  </v:textbox>
                </v:oval>
                <v:rect id="矩形 221" o:spid="_x0000_s1164" style="position:absolute;left:34738;top:2146;width:4711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" fillcolor="white [3212]" strokecolor="white [3212]" strokeweight="1pt">
                  <v:textbox>
                    <w:txbxContent>
                      <w:p w:rsidR="004C4315" w:rsidRDefault="006F2531" w:rsidP="004C4315">
                        <w:pPr>
                          <w:pStyle w:val="af4"/>
                          <w:spacing w:before="0" w:beforeAutospacing="0" w:after="0" w:afterAutospacing="0" w:line="312" w:lineRule="auto"/>
                          <w:ind w:firstLineChars="50" w:firstLine="118"/>
                        </w:pPr>
                        <w:r>
                          <w:rPr>
                            <w:color w:val="000000"/>
                            <w:spacing w:val="-5"/>
                          </w:rPr>
                          <w:t>c</w:t>
                        </w:r>
                      </w:p>
                    </w:txbxContent>
                  </v:textbox>
                </v:rect>
                <v:line id="Line 7" o:spid="_x0000_s1165" style="position:absolute;visibility:visible;mso-wrap-style:square" from="32999,3448" to="40589,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9a6xAAAANw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M/h90w6AnLzAwAA//8DAFBLAQItABQABgAIAAAAIQDb4fbL7gAAAIUBAAATAAAAAAAAAAAA&#10;AAAAAAAAAABbQ29udGVudF9UeXBlc10ueG1sUEsBAi0AFAAGAAgAAAAhAFr0LFu/AAAAFQEAAAsA&#10;AAAAAAAAAAAAAAAAHwEAAF9yZWxzLy5yZWxzUEsBAi0AFAAGAAgAAAAhAIXP1rrEAAAA3AAAAA8A&#10;AAAAAAAAAAAAAAAABwIAAGRycy9kb3ducmV2LnhtbFBLBQYAAAAAAwADALcAAAD4AgAAAAA=&#10;">
                  <v:stroke endarrow="block"/>
                </v:line>
                <v:line id="Line 15" o:spid="_x0000_s1166" style="position:absolute;flip:x;visibility:visible;mso-wrap-style:square" from="16140,36728" to="17020,40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">
                  <v:stroke endarrow="block"/>
                </v:line>
                <v:line id="Line 15" o:spid="_x0000_s1167" style="position:absolute;visibility:visible;mso-wrap-style:square" from="22471,34667" to="32500,37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">
                  <v:stroke endarrow="block"/>
                </v:line>
                <v:line id="Line 15" o:spid="_x0000_s1168" style="position:absolute;visibility:visible;mso-wrap-style:square" from="23618,26374" to="34630,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">
                  <v:stroke endarrow="block"/>
                </v:line>
                <v:line id="Line 15" o:spid="_x0000_s1169" style="position:absolute;visibility:visible;mso-wrap-style:square" from="24687,18131" to="35913,21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">
                  <v:stroke endarrow="block"/>
                </v:line>
                <v:line id="Line 15" o:spid="_x0000_s1170" style="position:absolute;visibility:visible;mso-wrap-style:square" from="26134,9679" to="38146,14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">
                  <v:stroke endarrow="block"/>
                </v:line>
                <v:line id="Line 15" o:spid="_x0000_s1171" style="position:absolute;flip:x;visibility:visible;mso-wrap-style:square" from="17020,28434" to="18167,3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">
                  <v:stroke endarrow="block"/>
                </v:line>
                <v:oval id="椭圆 235" o:spid="_x0000_s1172" style="position:absolute;left:31674;top:37302;width:5645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" fillcolor="#9cc2e5 [1940]" strokecolor="black [3213]">
                  <v:textbox>
                    <w:txbxContent>
                      <w:p w:rsidR="006F2531" w:rsidRDefault="00046EDF" w:rsidP="006F2531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color w:val="000000"/>
                            <w:spacing w:val="-5"/>
                          </w:rPr>
                          <w:t>e</w:t>
                        </w:r>
                      </w:p>
                    </w:txbxContent>
                  </v:textbox>
                </v:oval>
                <v:oval id="椭圆 236" o:spid="_x0000_s1173" style="position:absolute;left:33804;top:29370;width:5645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" fillcolor="#9cc2e5 [1940]" strokecolor="black [3213]">
                  <v:textbox>
                    <w:txbxContent>
                      <w:p w:rsidR="006F2531" w:rsidRDefault="00046EDF" w:rsidP="006F2531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color w:val="000000"/>
                            <w:spacing w:val="-5"/>
                          </w:rPr>
                          <w:t>d</w:t>
                        </w:r>
                      </w:p>
                    </w:txbxContent>
                  </v:textbox>
                </v:oval>
                <v:oval id="椭圆 237" o:spid="_x0000_s1174" style="position:absolute;left:35087;top:20968;width:5645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" fillcolor="#9cc2e5 [1940]" strokecolor="black [3213]">
                  <v:textbox>
                    <w:txbxContent>
                      <w:p w:rsidR="006F2531" w:rsidRDefault="00046EDF" w:rsidP="006F2531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color w:val="000000"/>
                            <w:spacing w:val="-5"/>
                          </w:rPr>
                          <w:t>c</w:t>
                        </w:r>
                      </w:p>
                    </w:txbxContent>
                  </v:textbox>
                </v:oval>
                <v:oval id="椭圆 238" o:spid="_x0000_s1175" style="position:absolute;left:37319;top:13437;width:5645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" fillcolor="#9cc2e5 [1940]" strokecolor="black [3213]">
                  <v:textbox>
                    <w:txbxContent>
                      <w:p w:rsidR="006F2531" w:rsidRDefault="00046EDF" w:rsidP="006F2531">
                        <w:pPr>
                          <w:pStyle w:val="af4"/>
                          <w:spacing w:before="0" w:beforeAutospacing="0" w:after="0" w:afterAutospacing="0" w:line="312" w:lineRule="auto"/>
                          <w:ind w:firstLine="115"/>
                        </w:pPr>
                        <w:r>
                          <w:rPr>
                            <w:color w:val="000000"/>
                            <w:spacing w:val="-5"/>
                          </w:rPr>
                          <w:t>b</w:t>
                        </w:r>
                      </w:p>
                    </w:txbxContent>
                  </v:textbox>
                </v:oval>
                <v:oval id="椭圆 242" o:spid="_x0000_s1176" style="position:absolute;left:10689;top:40177;width:10903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" fillcolor="#9cc2e5 [1940]" strokecolor="black [3213]">
                  <v:textbox>
                    <w:txbxContent>
                      <w:p w:rsidR="006F2531" w:rsidRDefault="006F2531" w:rsidP="006F2531">
                        <w:pPr>
                          <w:pStyle w:val="af4"/>
                          <w:spacing w:before="0" w:beforeAutospacing="0" w:after="0" w:afterAutospacing="0" w:line="312" w:lineRule="auto"/>
                          <w:ind w:firstLineChars="100" w:firstLine="236"/>
                        </w:pPr>
                        <w:r>
                          <w:rPr>
                            <w:b/>
                            <w:bCs/>
                            <w:color w:val="000000"/>
                            <w:spacing w:val="-5"/>
                          </w:rPr>
                          <w:t>null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End w:id="0"/>
    </w:p>
    <w:sectPr w:rsidR="00DC6B58" w:rsidSect="00BB4F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F"/>
    <w:rsid w:val="00001E83"/>
    <w:rsid w:val="00046EDF"/>
    <w:rsid w:val="00174E72"/>
    <w:rsid w:val="001F5D35"/>
    <w:rsid w:val="00352D67"/>
    <w:rsid w:val="00375F84"/>
    <w:rsid w:val="004842EE"/>
    <w:rsid w:val="004C4315"/>
    <w:rsid w:val="004D342B"/>
    <w:rsid w:val="005257D4"/>
    <w:rsid w:val="00551A52"/>
    <w:rsid w:val="005A2D3F"/>
    <w:rsid w:val="006E17A2"/>
    <w:rsid w:val="006F2531"/>
    <w:rsid w:val="007123F0"/>
    <w:rsid w:val="00952EB5"/>
    <w:rsid w:val="00B235B3"/>
    <w:rsid w:val="00BB4FA9"/>
    <w:rsid w:val="00C14311"/>
    <w:rsid w:val="00D249B3"/>
    <w:rsid w:val="00D46621"/>
    <w:rsid w:val="00D91414"/>
    <w:rsid w:val="00DC6B58"/>
    <w:rsid w:val="00EF226F"/>
    <w:rsid w:val="00F73980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85B"/>
  <w15:chartTrackingRefBased/>
  <w15:docId w15:val="{2872DB00-A0CF-48EA-91C6-E764A29A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D3F"/>
    <w:pPr>
      <w:spacing w:line="312" w:lineRule="auto"/>
      <w:ind w:firstLine="476"/>
    </w:pPr>
    <w:rPr>
      <w:rFonts w:ascii="Times New Roman" w:eastAsia="宋体" w:hAnsi="Times New Roman"/>
      <w:spacing w:val="-5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Pr>
      <w:szCs w:val="32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Pr>
      <w:i/>
    </w:rPr>
  </w:style>
  <w:style w:type="character" w:customStyle="1" w:styleId="ac">
    <w:name w:val="引用 字符"/>
    <w:basedOn w:val="a0"/>
    <w:link w:val="ab"/>
    <w:uiPriority w:val="29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Pr>
      <w:b/>
      <w:i/>
      <w:sz w:val="24"/>
    </w:rPr>
  </w:style>
  <w:style w:type="character" w:styleId="af">
    <w:name w:val="Subtle Emphasis"/>
    <w:uiPriority w:val="19"/>
    <w:qFormat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Pr>
      <w:b/>
      <w:sz w:val="24"/>
      <w:u w:val="single"/>
    </w:rPr>
  </w:style>
  <w:style w:type="character" w:styleId="af3">
    <w:name w:val="Book Title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Normal (Web)"/>
    <w:basedOn w:val="a"/>
    <w:uiPriority w:val="99"/>
    <w:semiHidden/>
    <w:unhideWhenUsed/>
    <w:rsid w:val="005A2D3F"/>
    <w:pPr>
      <w:spacing w:before="100" w:beforeAutospacing="1" w:after="100" w:afterAutospacing="1" w:line="240" w:lineRule="auto"/>
      <w:ind w:firstLine="0"/>
    </w:pPr>
    <w:rPr>
      <w:rFonts w:ascii="宋体" w:hAnsi="宋体" w:cs="宋体"/>
      <w:spacing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2463;&#20856;&#21452;&#20493;&#34892;&#36317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693885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2011-11-23T17:25:00+00:00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1343183</Value>
    </PublishStatusLookup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>102786998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TP102786998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>Beta 1</Mileston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30262-6C9D-4D95-A00E-2D58BBC69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93B789-726C-4ECA-9B1D-3D6E78DFE22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经典双倍行距（空白）.dotx</Template>
  <TotalTime>1519</TotalTime>
  <Pages>7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kangkai</dc:creator>
  <cp:lastModifiedBy>kangkai</cp:lastModifiedBy>
  <cp:revision>4</cp:revision>
  <dcterms:created xsi:type="dcterms:W3CDTF">2017-10-31T03:14:00Z</dcterms:created>
  <dcterms:modified xsi:type="dcterms:W3CDTF">2017-12-07T05:28:00Z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